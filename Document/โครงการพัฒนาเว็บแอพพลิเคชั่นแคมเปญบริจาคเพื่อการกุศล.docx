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5DD9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43A6F0D3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7671A1D2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2DD52F2E4C7844F2A90D223EEC164A37"/>
        </w:placeholder>
      </w:sdtPr>
      <w:sdtEndPr>
        <w:rPr>
          <w:b/>
          <w:bCs/>
          <w:sz w:val="96"/>
          <w:szCs w:val="96"/>
        </w:rPr>
      </w:sdtEndPr>
      <w:sdtContent>
        <w:p w14:paraId="0059E6F6" w14:textId="3CFF5320" w:rsidR="00C157E1" w:rsidRPr="00DD7079" w:rsidRDefault="009C64B3" w:rsidP="00C157E1">
          <w:pPr>
            <w:jc w:val="right"/>
            <w:rPr>
              <w:rFonts w:ascii="TH SarabunPSK" w:hAnsi="TH SarabunPSK" w:cs="TH SarabunPSK"/>
              <w:b/>
              <w:bCs/>
              <w:sz w:val="96"/>
              <w:szCs w:val="96"/>
            </w:rPr>
          </w:pPr>
          <w:r w:rsidRPr="00DD7079">
            <w:rPr>
              <w:rFonts w:ascii="TH SarabunPSK" w:hAnsi="TH SarabunPSK" w:cs="TH SarabunPSK"/>
              <w:b/>
              <w:bCs/>
              <w:sz w:val="96"/>
              <w:szCs w:val="96"/>
              <w:cs/>
            </w:rPr>
            <w:t>โครงการพัฒนาเว็บแอพพลิเคชั่นแคมเปญบริจาคเพื่อการกุศล</w:t>
          </w:r>
        </w:p>
      </w:sdtContent>
    </w:sdt>
    <w:p w14:paraId="13FE0D9D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145CF3E4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173BA" wp14:editId="592193BD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5CE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4D0527FB" w14:textId="183CC4EB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150E67ACD57A496F8AC18B4DCE0A8799"/>
          </w:placeholder>
        </w:sdtPr>
        <w:sdtContent>
          <w:r w:rsidR="00CE6E0D">
            <w:rPr>
              <w:rFonts w:ascii="TH SarabunPSK" w:hAnsi="TH SarabunPSK" w:cs="TH SarabunPSK"/>
              <w:sz w:val="56"/>
              <w:szCs w:val="56"/>
            </w:rPr>
            <w:t>1.0.0</w:t>
          </w:r>
        </w:sdtContent>
      </w:sdt>
    </w:p>
    <w:p w14:paraId="59DBB662" w14:textId="5D66B3B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F6A0F5CB4C884497B8E9A88756E7CB9D"/>
          </w:placeholder>
        </w:sdtPr>
        <w:sdtContent>
          <w:r w:rsidR="00CE6E0D" w:rsidRPr="00CE6E0D">
            <w:rPr>
              <w:rFonts w:ascii="TH SarabunPSK" w:hAnsi="TH SarabunPSK" w:cs="TH SarabunPSK"/>
              <w:sz w:val="56"/>
              <w:szCs w:val="56"/>
            </w:rPr>
            <w:t>07/02/2023</w:t>
          </w:r>
        </w:sdtContent>
      </w:sdt>
    </w:p>
    <w:p w14:paraId="4DE0E3F7" w14:textId="4B562E32" w:rsidR="00726F5F" w:rsidRDefault="00C157E1" w:rsidP="00726F5F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sdt>
      <w:sdtPr>
        <w:rPr>
          <w:rFonts w:ascii="TH SarabunPSK" w:hAnsi="TH SarabunPSK" w:cs="TH SarabunPSK" w:hint="cs"/>
          <w:sz w:val="56"/>
          <w:szCs w:val="56"/>
        </w:rPr>
        <w:id w:val="-336467108"/>
        <w:placeholder>
          <w:docPart w:val="90AE331FC16042FF8D960BB865292011"/>
        </w:placeholder>
      </w:sdtPr>
      <w:sdtContent>
        <w:p w14:paraId="72801018" w14:textId="4A842A43" w:rsidR="00726F5F" w:rsidRPr="004B65D2" w:rsidRDefault="00726F5F" w:rsidP="00726F5F">
          <w:pPr>
            <w:jc w:val="right"/>
            <w:rPr>
              <w:rFonts w:ascii="TH SarabunPSK" w:hAnsi="TH SarabunPSK" w:cs="TH SarabunPSK"/>
              <w:color w:val="0D0D0D" w:themeColor="text1" w:themeTint="F2"/>
              <w:sz w:val="52"/>
              <w:szCs w:val="52"/>
              <w:cs/>
            </w:rPr>
          </w:pP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3AA87A2" wp14:editId="7F0DB51E">
                    <wp:simplePos x="0" y="0"/>
                    <wp:positionH relativeFrom="column">
                      <wp:posOffset>396240</wp:posOffset>
                    </wp:positionH>
                    <wp:positionV relativeFrom="paragraph">
                      <wp:posOffset>529590</wp:posOffset>
                    </wp:positionV>
                    <wp:extent cx="3098800" cy="164465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8800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558CE1D8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นายเฉลิมชัย กำลังเดช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6320502363</w:t>
                                </w:r>
                              </w:p>
                              <w:p w14:paraId="18C0F1B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นายชนกานต์ ศรีศรุติพร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6320502371 </w:t>
                                </w:r>
                              </w:p>
                              <w:p w14:paraId="3D05AF94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นายกฤชกรณ์ ขวัญยืน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6020551750 </w:t>
                                </w:r>
                              </w:p>
                              <w:p w14:paraId="1E2DA02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AA87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1.2pt;margin-top:41.7pt;width:244pt;height:1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" filled="f" stroked="f">
                    <v:textbox>
                      <w:txbxContent>
                        <w:p w14:paraId="558CE1D8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นายเฉลิมชัย กำลังเดช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6320502363</w:t>
                          </w:r>
                        </w:p>
                        <w:p w14:paraId="18C0F1B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นายชนกานต์ ศรีศรุติพร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6320502371 </w:t>
                          </w:r>
                        </w:p>
                        <w:p w14:paraId="3D05AF94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นายกฤชกรณ์ ขวัญยืน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6020551750 </w:t>
                          </w:r>
                        </w:p>
                        <w:p w14:paraId="1E2DA02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787F13">
            <w:rPr>
              <w:rFonts w:ascii="TH SarabunPSK" w:hAnsi="TH SarabunPSK" w:cs="TH SarabunPSK"/>
              <w:noProof/>
              <w:color w:val="808080" w:themeColor="background1" w:themeShade="80"/>
              <w:sz w:val="28"/>
              <w:cs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1EBA146" wp14:editId="6F47ABF4">
                    <wp:simplePos x="0" y="0"/>
                    <wp:positionH relativeFrom="margin">
                      <wp:posOffset>3096883</wp:posOffset>
                    </wp:positionH>
                    <wp:positionV relativeFrom="paragraph">
                      <wp:posOffset>518878</wp:posOffset>
                    </wp:positionV>
                    <wp:extent cx="2689225" cy="144780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9225" cy="144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186905FB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นายพีรวัส วงศ์เมฆ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6320501596</w:t>
                                </w:r>
                              </w:p>
                              <w:p w14:paraId="10173957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นายธิติพนธ์ สว่างศรี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 xml:space="preserve">6320501588 </w:t>
                                </w:r>
                              </w:p>
                              <w:p w14:paraId="65FF7933" w14:textId="77777777" w:rsidR="00726F5F" w:rsidRPr="00904D41" w:rsidRDefault="00726F5F" w:rsidP="00726F5F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</w:pP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  <w:cs/>
                                  </w:rPr>
                                  <w:t xml:space="preserve">นายนิภัทร์ ใจซื่อ </w:t>
                                </w:r>
                                <w:r w:rsidRPr="00904D41">
                                  <w:rPr>
                                    <w:rFonts w:ascii="TH SarabunPSK" w:hAnsi="TH SarabunPSK" w:cs="TH SarabunPSK"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6120501720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EBA146" id="_x0000_s1027" type="#_x0000_t202" style="position:absolute;left:0;text-align:left;margin-left:243.85pt;margin-top:40.85pt;width:211.75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NTbMwIAAK0EAAAOAAAAZHJzL2Uyb0RvYy54bWysVNtu2zAMfR+wfxD0vjjJ0jY14hRdig4D&#10;ugvW7QNkWYqNyaJGKbGzry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" filled="f" stroked="f">
                    <v:textbox>
                      <w:txbxContent>
                        <w:p w14:paraId="186905FB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นายพีรวัส วงศ์เมฆ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6320501596</w:t>
                          </w:r>
                        </w:p>
                        <w:p w14:paraId="10173957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นายธิติพนธ์ สว่างศรี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 xml:space="preserve">6320501588 </w:t>
                          </w:r>
                        </w:p>
                        <w:p w14:paraId="65FF7933" w14:textId="77777777" w:rsidR="00726F5F" w:rsidRPr="00904D41" w:rsidRDefault="00726F5F" w:rsidP="00726F5F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</w:pP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  <w:cs/>
                            </w:rPr>
                            <w:t xml:space="preserve">นายนิภัทร์ ใจซื่อ </w:t>
                          </w:r>
                          <w:r w:rsidRPr="00904D41">
                            <w:rPr>
                              <w:rFonts w:ascii="TH SarabunPSK" w:hAnsi="TH SarabunPSK" w:cs="TH SarabunPSK"/>
                              <w:color w:val="0D0D0D" w:themeColor="text1" w:themeTint="F2"/>
                              <w:sz w:val="36"/>
                              <w:szCs w:val="36"/>
                            </w:rPr>
                            <w:t>6120501720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B65D2">
            <w:rPr>
              <w:rFonts w:ascii="TH SarabunPSK" w:hAnsi="TH SarabunPSK" w:cs="TH SarabunPSK" w:hint="cs"/>
              <w:color w:val="0D0D0D" w:themeColor="text1" w:themeTint="F2"/>
              <w:sz w:val="52"/>
              <w:szCs w:val="52"/>
              <w:cs/>
            </w:rPr>
            <w:t>กลุ่มที่ 3</w:t>
          </w:r>
        </w:p>
        <w:p w14:paraId="199ED158" w14:textId="14A8188A" w:rsidR="00086F1C" w:rsidRDefault="00000000" w:rsidP="00C157E1">
          <w:pPr>
            <w:jc w:val="right"/>
            <w:rPr>
              <w:rFonts w:ascii="TH SarabunPSK" w:hAnsi="TH SarabunPSK" w:cs="TH SarabunPSK"/>
              <w:sz w:val="56"/>
              <w:szCs w:val="56"/>
              <w:cs/>
            </w:rPr>
          </w:pPr>
        </w:p>
      </w:sdtContent>
    </w:sdt>
    <w:p w14:paraId="7CD1D34A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14:paraId="18A3B22D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  <w:cs/>
        </w:rPr>
      </w:pPr>
    </w:p>
    <w:p w14:paraId="5AF7183A" w14:textId="77777777" w:rsidR="00C157E1" w:rsidRDefault="00FC1070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54694588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59D51C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5794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FB894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CD1FD5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94B2870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35B267B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AE015B3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1AD45C7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5A9D4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250E9FD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2D5B0A" w14:textId="77777777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80A5716" w14:textId="6C3A8D93" w:rsidR="00F72DC6" w:rsidRDefault="00F72DC6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563033" w14:textId="0E83C84E" w:rsidR="004048FE" w:rsidRDefault="004048FE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0A81F84" w14:textId="77777777" w:rsidR="004048FE" w:rsidRDefault="004048FE" w:rsidP="00FC10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FBBD9A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Revision History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F72DC6" w14:paraId="0F0A16F8" w14:textId="77777777" w:rsidTr="00404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498F265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1A97DEAA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4F45EEA8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48E18723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4048FE" w14:paraId="71433F2E" w14:textId="77777777" w:rsidTr="00404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11FE5FD" w14:textId="1B4C7CE0" w:rsidR="004048FE" w:rsidRDefault="004048FE" w:rsidP="00FD6A18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1.0.0</w:t>
            </w:r>
          </w:p>
        </w:tc>
        <w:tc>
          <w:tcPr>
            <w:tcW w:w="2303" w:type="dxa"/>
          </w:tcPr>
          <w:p w14:paraId="0FC6CFBD" w14:textId="605F5D83" w:rsidR="004048FE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sz w:val="40"/>
                <w:szCs w:val="40"/>
                <w:cs/>
              </w:rPr>
              <w:t>คณะทีมงาน</w:t>
            </w:r>
          </w:p>
        </w:tc>
        <w:tc>
          <w:tcPr>
            <w:tcW w:w="2253" w:type="dxa"/>
          </w:tcPr>
          <w:p w14:paraId="591C3B4F" w14:textId="45935703" w:rsidR="004048FE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sz w:val="40"/>
                <w:szCs w:val="40"/>
                <w:cs/>
              </w:rPr>
              <w:t>07/02/2023</w:t>
            </w:r>
          </w:p>
        </w:tc>
        <w:tc>
          <w:tcPr>
            <w:tcW w:w="2270" w:type="dxa"/>
          </w:tcPr>
          <w:p w14:paraId="2B1C21A3" w14:textId="407DE18F" w:rsidR="004048FE" w:rsidRDefault="004048FE" w:rsidP="00FD6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143FFF">
              <w:rPr>
                <w:rFonts w:ascii="TH SarabunPSK" w:hAnsi="TH SarabunPSK" w:cs="TH SarabunPSK" w:hint="cs"/>
                <w:sz w:val="40"/>
                <w:szCs w:val="40"/>
                <w:cs/>
              </w:rPr>
              <w:t>เริ่ม</w:t>
            </w:r>
          </w:p>
        </w:tc>
      </w:tr>
      <w:tr w:rsidR="004048FE" w14:paraId="0F759141" w14:textId="77777777" w:rsidTr="0040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BDBC72A" w14:textId="77777777" w:rsidR="004048FE" w:rsidRDefault="004048FE" w:rsidP="004048FE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03" w:type="dxa"/>
          </w:tcPr>
          <w:p w14:paraId="79746F0B" w14:textId="77777777" w:rsidR="004048FE" w:rsidRDefault="004048FE" w:rsidP="004048F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53" w:type="dxa"/>
          </w:tcPr>
          <w:p w14:paraId="02D50292" w14:textId="77777777" w:rsidR="004048FE" w:rsidRDefault="004048FE" w:rsidP="004048F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70" w:type="dxa"/>
          </w:tcPr>
          <w:p w14:paraId="40D03B09" w14:textId="77777777" w:rsidR="004048FE" w:rsidRDefault="004048FE" w:rsidP="004048F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</w:tbl>
    <w:p w14:paraId="2C5231F2" w14:textId="77777777" w:rsidR="00F72DC6" w:rsidRDefault="00F72DC6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</w:p>
    <w:p w14:paraId="6852E7C1" w14:textId="12F9F3B9" w:rsidR="00FC1070" w:rsidRPr="002F7967" w:rsidRDefault="00F72DC6" w:rsidP="00F72DC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2F7967">
        <w:rPr>
          <w:rFonts w:hint="cs"/>
          <w:b/>
          <w:bCs/>
          <w:highlight w:val="yellow"/>
          <w:cs/>
        </w:rPr>
        <w:t>บทนำ</w:t>
      </w:r>
      <w:r w:rsidR="009D1EA7">
        <w:rPr>
          <w:b/>
          <w:bCs/>
          <w:highlight w:val="yellow"/>
        </w:rPr>
        <w:t xml:space="preserve"> </w:t>
      </w:r>
      <w:r w:rsidR="00950095">
        <w:rPr>
          <w:b/>
          <w:bCs/>
          <w:highlight w:val="yellow"/>
        </w:rPr>
        <w:t>/</w:t>
      </w:r>
      <w:r w:rsidR="009D1EA7">
        <w:rPr>
          <w:rFonts w:hint="cs"/>
          <w:b/>
          <w:bCs/>
          <w:highlight w:val="yellow"/>
          <w:cs/>
        </w:rPr>
        <w:t>บอล</w:t>
      </w:r>
    </w:p>
    <w:p w14:paraId="4F91C4F5" w14:textId="77777777" w:rsidR="00F72DC6" w:rsidRDefault="00F72DC6" w:rsidP="00F72DC6">
      <w:pPr>
        <w:pStyle w:val="ListParagraph"/>
      </w:pPr>
      <w:r>
        <w:rPr>
          <w:rFonts w:hint="cs"/>
          <w:cs/>
        </w:rPr>
        <w:t>วัตถุประสงค์</w:t>
      </w:r>
    </w:p>
    <w:sdt>
      <w:sdtPr>
        <w:rPr>
          <w:rFonts w:hint="cs"/>
          <w:cs/>
        </w:rPr>
        <w:id w:val="-1623533790"/>
        <w:placeholder>
          <w:docPart w:val="5ABA5E9CEA804B8A9569C7E7AFE102DD"/>
        </w:placeholder>
      </w:sdtPr>
      <w:sdtContent>
        <w:sdt>
          <w:sdtPr>
            <w:rPr>
              <w:rFonts w:hint="cs"/>
              <w:cs/>
            </w:rPr>
            <w:id w:val="-990938687"/>
            <w:placeholder>
              <w:docPart w:val="0DC43E29A78B4E98858330F10E8C9B5A"/>
            </w:placeholder>
          </w:sdtPr>
          <w:sdtContent>
            <w:p w14:paraId="263DCFC9" w14:textId="77777777" w:rsidR="00875E62" w:rsidRDefault="00E24259" w:rsidP="00875E62">
              <w:r w:rsidRPr="00E24259">
                <w:t>&lt;</w:t>
              </w:r>
              <w:r w:rsidRPr="00E24259">
                <w:rPr>
                  <w:rFonts w:cs="TH SarabunPSK"/>
                  <w:cs/>
                </w:rPr>
                <w:t>บอกวัตถุประสงค์ของการจัดทำเอกสาร</w:t>
              </w:r>
              <w:r w:rsidR="005B6BD6">
                <w:rPr>
                  <w:rFonts w:cs="TH SarabunPSK" w:hint="cs"/>
                  <w:cs/>
                </w:rPr>
                <w:t xml:space="preserve"> รวมถึงรายละเอียดของเอกสารนี้ เช่น เวอร์ชั่น เป็นต้น</w:t>
              </w:r>
              <w:r w:rsidRPr="00E24259">
                <w:rPr>
                  <w:rFonts w:cs="TH SarabunPSK"/>
                  <w:cs/>
                </w:rPr>
                <w:t xml:space="preserve"> รวมถึง</w:t>
              </w:r>
              <w:r w:rsidR="00860773">
                <w:rPr>
                  <w:rFonts w:cs="TH SarabunPSK" w:hint="cs"/>
                  <w:cs/>
                </w:rPr>
                <w:t>ระบุ</w:t>
              </w:r>
              <w:r w:rsidRPr="00E24259">
                <w:rPr>
                  <w:rFonts w:cs="TH SarabunPSK"/>
                  <w:cs/>
                </w:rPr>
                <w:t>ผู้ที่</w:t>
              </w:r>
              <w:r w:rsidR="005B6BD6">
                <w:rPr>
                  <w:rFonts w:cs="TH SarabunPSK" w:hint="cs"/>
                  <w:cs/>
                </w:rPr>
                <w:t>ควร</w:t>
              </w:r>
              <w:r w:rsidRPr="00E24259">
                <w:rPr>
                  <w:rFonts w:cs="TH SarabunPSK"/>
                  <w:cs/>
                </w:rPr>
                <w:t>อ่านเอกสารฉบับนี้</w:t>
              </w:r>
              <w:r w:rsidR="005B6BD6">
                <w:t xml:space="preserve"> </w:t>
              </w:r>
              <w:r w:rsidR="005B6BD6">
                <w:rPr>
                  <w:rFonts w:hint="cs"/>
                  <w:cs/>
                </w:rPr>
                <w:t>เช่น ผู้ใช้ นักพัฒนา ผู้บริหารโครงการ เป็นต้น</w:t>
              </w:r>
              <w:r w:rsidRPr="00E24259">
                <w:t>&gt;</w:t>
              </w:r>
            </w:p>
          </w:sdtContent>
        </w:sdt>
      </w:sdtContent>
    </w:sdt>
    <w:p w14:paraId="2C591143" w14:textId="77777777" w:rsidR="00875E62" w:rsidRDefault="00875E62" w:rsidP="00F72DC6">
      <w:pPr>
        <w:pStyle w:val="ListParagraph"/>
      </w:pPr>
      <w:r>
        <w:rPr>
          <w:rFonts w:hint="cs"/>
          <w:cs/>
        </w:rPr>
        <w:t>หลักการและเหตุผล</w:t>
      </w:r>
    </w:p>
    <w:sdt>
      <w:sdtPr>
        <w:rPr>
          <w:rFonts w:hint="cs"/>
          <w:cs/>
        </w:rPr>
        <w:id w:val="1565299111"/>
        <w:placeholder>
          <w:docPart w:val="90DBA769846C4A469A9DA3FF3991D13A"/>
        </w:placeholder>
      </w:sdtPr>
      <w:sdtContent>
        <w:p w14:paraId="6FF7F680" w14:textId="77777777" w:rsidR="00875E62" w:rsidRDefault="00BA4AB3" w:rsidP="00875E62">
          <w:r w:rsidRPr="00BA4AB3">
            <w:t>&lt;</w:t>
          </w:r>
          <w:r w:rsidRPr="00BA4AB3">
            <w:rPr>
              <w:rFonts w:cs="TH SarabunPSK"/>
              <w:cs/>
            </w:rPr>
            <w:t xml:space="preserve">ในส่วนนี้ </w:t>
          </w:r>
          <w:r>
            <w:rPr>
              <w:rFonts w:cs="TH SarabunPSK" w:hint="cs"/>
              <w:cs/>
            </w:rPr>
            <w:t>บอกที่มา ความสำคัญ เหตุผล และ</w:t>
          </w:r>
          <w:r w:rsidRPr="00BA4AB3">
            <w:rPr>
              <w:rFonts w:cs="TH SarabunPSK"/>
              <w:cs/>
            </w:rPr>
            <w:t>วัตถุประสงค์ของการพัฒนา</w:t>
          </w:r>
          <w:r>
            <w:rPr>
              <w:rFonts w:cs="TH SarabunPSK" w:hint="cs"/>
              <w:cs/>
            </w:rPr>
            <w:t xml:space="preserve">ระบบ </w:t>
          </w:r>
          <w:r w:rsidRPr="00BA4AB3">
            <w:rPr>
              <w:rFonts w:cs="TH SarabunPSK"/>
              <w:cs/>
            </w:rPr>
            <w:t xml:space="preserve">บรรยายขอบเขตของผลิตภัณฑ์ที่จะพัฒนาโดยย่อ โดยจะต้องระบุชื่อระบบ </w:t>
          </w:r>
          <w:r>
            <w:rPr>
              <w:rFonts w:cs="TH SarabunPSK"/>
              <w:cs/>
            </w:rPr>
            <w:t>บอกการใช้งาน ประโยชน์ของระบบ</w:t>
          </w:r>
          <w:r w:rsidRPr="00BA4AB3">
            <w:t>&gt;</w:t>
          </w:r>
        </w:p>
      </w:sdtContent>
    </w:sdt>
    <w:p w14:paraId="16B8916D" w14:textId="77777777" w:rsidR="00875E62" w:rsidRDefault="00875E62" w:rsidP="00F72DC6">
      <w:pPr>
        <w:pStyle w:val="ListParagraph"/>
      </w:pPr>
      <w:r>
        <w:rPr>
          <w:rFonts w:hint="cs"/>
          <w:cs/>
        </w:rPr>
        <w:t>นิยามศัพท์และตัวย่อ</w:t>
      </w:r>
    </w:p>
    <w:sdt>
      <w:sdtPr>
        <w:rPr>
          <w:rFonts w:hint="cs"/>
        </w:rPr>
        <w:id w:val="1810903737"/>
        <w:placeholder>
          <w:docPart w:val="52653D7185ED453EA993283DCC810870"/>
        </w:placeholder>
      </w:sdtPr>
      <w:sdtContent>
        <w:p w14:paraId="41AFBF11" w14:textId="77777777" w:rsidR="00875E62" w:rsidRDefault="00860773" w:rsidP="00875E62">
          <w:r w:rsidRPr="00860773">
            <w:t>&lt;</w:t>
          </w:r>
          <w:r w:rsidRPr="00860773">
            <w:rPr>
              <w:rFonts w:cs="TH SarabunPSK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Fonts w:hint="cs"/>
              <w:cs/>
            </w:rPr>
            <w:t>เพื่อให้ผู้อ่านเข้าใจได้ตรงกับผู้เขียน</w:t>
          </w:r>
          <w:r w:rsidRPr="00860773">
            <w:t>&gt;</w:t>
          </w:r>
        </w:p>
      </w:sdtContent>
    </w:sdt>
    <w:p w14:paraId="0E41B90F" w14:textId="77777777" w:rsidR="00875E62" w:rsidRDefault="00875E62" w:rsidP="00F72DC6">
      <w:pPr>
        <w:pStyle w:val="ListParagraph"/>
      </w:pPr>
      <w:r>
        <w:rPr>
          <w:rFonts w:hint="cs"/>
          <w:cs/>
        </w:rPr>
        <w:t>เอกสารอ้างอิง</w:t>
      </w:r>
    </w:p>
    <w:sdt>
      <w:sdtPr>
        <w:rPr>
          <w:rFonts w:hint="cs"/>
        </w:rPr>
        <w:id w:val="1752001845"/>
        <w:placeholder>
          <w:docPart w:val="4E6910639185450ABDAB88942CB8BA98"/>
        </w:placeholder>
      </w:sdtPr>
      <w:sdtContent>
        <w:p w14:paraId="0A652BAD" w14:textId="77777777" w:rsidR="00FF19DB" w:rsidRDefault="00BF2BF8" w:rsidP="00875E62">
          <w:r w:rsidRPr="00BF2BF8">
            <w:t>&lt;</w:t>
          </w:r>
          <w:r w:rsidRPr="00BF2BF8">
            <w:rPr>
              <w:rFonts w:cs="TH SarabunPSK"/>
              <w:cs/>
            </w:rPr>
            <w:t>ใส่รายการเอกสารอ้างอิงที่ใช้</w:t>
          </w:r>
          <w:r>
            <w:rPr>
              <w:rFonts w:cs="TH SarabunPSK" w:hint="cs"/>
              <w:cs/>
            </w:rPr>
            <w:t>ทั้งหมด</w:t>
          </w:r>
          <w:r w:rsidRPr="00BF2BF8">
            <w:rPr>
              <w:rFonts w:cs="TH SarabunPSK"/>
              <w:cs/>
            </w:rPr>
            <w:t>ในการจัดทำเอกสารฉบับนี้</w:t>
          </w:r>
          <w:r>
            <w:rPr>
              <w:rFonts w:cs="TH SarabunPSK" w:hint="cs"/>
              <w:cs/>
            </w:rPr>
            <w:t>ซึ่งอาจมีการอ้างอิง ณ ตำแหน่งอื่น</w:t>
          </w:r>
          <w:r>
            <w:rPr>
              <w:rFonts w:hint="cs"/>
              <w:cs/>
            </w:rPr>
            <w:t>ในเอกสาร เช่น คู่มือสำหรับการออกแบบส่วนต่อประสาน สัญญา มาตรฐานต่างๆ ที่ใช้ในการพัฒนาระบบ เอกสารอื่นๆ ที่ถูกจัดทำขึ้นและเกี่ยวข้องกับระบบ เป็นต้น</w:t>
          </w:r>
        </w:p>
        <w:p w14:paraId="66493A4D" w14:textId="77777777" w:rsidR="00875E62" w:rsidRDefault="00FF19DB" w:rsidP="00875E62">
          <w:r>
            <w:rPr>
              <w:rFonts w:hint="cs"/>
              <w:cs/>
            </w:rPr>
            <w:t>ในการเขียนเอกสารอ้างอิง ควรระบุชื่อของเอกสาร ผู้จัดทำเอกสาร หมายเลขเวอร์ชั่น วันที่จัดทำ</w:t>
          </w:r>
          <w:r>
            <w:t xml:space="preserve"> </w:t>
          </w:r>
          <w:r>
            <w:rPr>
              <w:rFonts w:hint="cs"/>
              <w:cs/>
            </w:rPr>
            <w:t>และแหล่งที่มาของเอกสาร</w:t>
          </w:r>
          <w:r w:rsidR="00BF2BF8" w:rsidRPr="00BF2BF8">
            <w:t>&gt;</w:t>
          </w:r>
        </w:p>
      </w:sdtContent>
    </w:sdt>
    <w:p w14:paraId="224E8D7E" w14:textId="77777777" w:rsidR="00875E62" w:rsidRDefault="00875E62" w:rsidP="00F72DC6">
      <w:pPr>
        <w:pStyle w:val="ListParagraph"/>
      </w:pPr>
      <w:r>
        <w:rPr>
          <w:rFonts w:hint="cs"/>
          <w:cs/>
        </w:rPr>
        <w:t>ภาพรวม</w:t>
      </w:r>
    </w:p>
    <w:sdt>
      <w:sdtPr>
        <w:rPr>
          <w:rFonts w:hint="cs"/>
        </w:rPr>
        <w:id w:val="-1432346817"/>
        <w:placeholder>
          <w:docPart w:val="5DC8E067D44C4905944B1D0B8C1E9651"/>
        </w:placeholder>
      </w:sdtPr>
      <w:sdtContent>
        <w:p w14:paraId="3A96D55E" w14:textId="77777777" w:rsidR="00875E62" w:rsidRDefault="008C08CB" w:rsidP="00875E62">
          <w:r w:rsidRPr="008C08CB">
            <w:t>&lt;</w:t>
          </w:r>
          <w:r w:rsidRPr="008C08CB">
            <w:rPr>
              <w:rFonts w:cs="TH SarabunPSK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t xml:space="preserve"> </w:t>
          </w:r>
          <w:r>
            <w:rPr>
              <w:rFonts w:hint="cs"/>
              <w:cs/>
            </w:rPr>
            <w:t>นอกจากนี้ อาจระบุว่าหัวข้อใดของเอกสารเหมาะสำหรับผู้อ่านประเภทใด</w:t>
          </w:r>
          <w:r w:rsidRPr="008C08CB">
            <w:t>&gt;</w:t>
          </w:r>
        </w:p>
      </w:sdtContent>
    </w:sdt>
    <w:p w14:paraId="478452A3" w14:textId="77777777" w:rsidR="00F72DC6" w:rsidRPr="008C66FB" w:rsidRDefault="009360A7" w:rsidP="00F72DC6">
      <w:pPr>
        <w:pStyle w:val="ListParagraph"/>
        <w:numPr>
          <w:ilvl w:val="0"/>
          <w:numId w:val="6"/>
        </w:numPr>
        <w:rPr>
          <w:b/>
          <w:bCs/>
        </w:rPr>
      </w:pPr>
      <w:r w:rsidRPr="008C66FB">
        <w:rPr>
          <w:rFonts w:hint="cs"/>
          <w:b/>
          <w:bCs/>
          <w:cs/>
        </w:rPr>
        <w:lastRenderedPageBreak/>
        <w:t>คุณลักษณะทั่วไป</w:t>
      </w:r>
    </w:p>
    <w:p w14:paraId="3A6308BD" w14:textId="77777777" w:rsidR="000032D2" w:rsidRDefault="000032D2" w:rsidP="000032D2">
      <w:pPr>
        <w:pStyle w:val="ListParagraph"/>
      </w:pPr>
      <w:r>
        <w:rPr>
          <w:rFonts w:hint="cs"/>
          <w:cs/>
        </w:rPr>
        <w:t>ภาพรวมระบบ</w:t>
      </w:r>
    </w:p>
    <w:sdt>
      <w:sdtPr>
        <w:rPr>
          <w:rFonts w:cstheme="minorHAnsi" w:hint="cs"/>
          <w:color w:val="FF0000"/>
        </w:rPr>
        <w:id w:val="1915352894"/>
        <w:placeholder>
          <w:docPart w:val="C8E24787CFD44B31B2E1BFBC6E62FF34"/>
        </w:placeholder>
      </w:sdtPr>
      <w:sdtEndPr>
        <w:rPr>
          <w:color w:val="auto"/>
        </w:rPr>
      </w:sdtEndPr>
      <w:sdtContent>
        <w:p w14:paraId="0453061E" w14:textId="4C1EF184" w:rsidR="00CD4341" w:rsidRDefault="00CD4341" w:rsidP="00CD4341">
          <w:pPr>
            <w:rPr>
              <w:rFonts w:cstheme="minorHAnsi"/>
              <w:color w:val="FF0000"/>
            </w:rPr>
          </w:pPr>
        </w:p>
        <w:p w14:paraId="36B98664" w14:textId="1B1F39EA" w:rsidR="000C157B" w:rsidRDefault="008E27B7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623E6A6" wp14:editId="17FD996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146438</wp:posOffset>
                    </wp:positionV>
                    <wp:extent cx="1960474" cy="746151"/>
                    <wp:effectExtent l="0" t="0" r="20955" b="158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60474" cy="7461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1429BB" w14:textId="764462E9" w:rsidR="000C157B" w:rsidRPr="00B947FE" w:rsidRDefault="000C157B" w:rsidP="000C157B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947FE">
                                  <w:rPr>
                                    <w:rFonts w:cs="TH SarabunPSK"/>
                                    <w:color w:val="0D0D0D" w:themeColor="text1" w:themeTint="F2"/>
                                    <w:cs/>
                                  </w:rPr>
                                  <w:t>โครงการพัฒนาเว็บแอพพลิเคชั่นแคมเปญบริจาคเพื่อการกุศล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23E6A6" id="Rectangle 1" o:spid="_x0000_s1028" style="position:absolute;left:0;text-align:left;margin-left:0;margin-top:11.55pt;width:154.35pt;height:58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" fillcolor="white [3201]" strokecolor="black [3200]" strokeweight="2pt">
                    <v:textbox>
                      <w:txbxContent>
                        <w:p w14:paraId="671429BB" w14:textId="764462E9" w:rsidR="000C157B" w:rsidRPr="00B947FE" w:rsidRDefault="000C157B" w:rsidP="000C157B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 w:rsidRPr="00B947FE">
                            <w:rPr>
                              <w:rFonts w:cs="TH SarabunPSK"/>
                              <w:color w:val="0D0D0D" w:themeColor="text1" w:themeTint="F2"/>
                              <w:cs/>
                            </w:rPr>
                            <w:t>โครงการพัฒนาเว็บแอพพลิเคชั่นแคมเปญบริจาคเพื่อการกุศล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7F38DB0A" w14:textId="4DBB8BD2" w:rsidR="000C157B" w:rsidRDefault="000C157B" w:rsidP="00CD4341">
          <w:pPr>
            <w:rPr>
              <w:rFonts w:cstheme="minorHAnsi"/>
              <w:color w:val="FF0000"/>
            </w:rPr>
          </w:pPr>
        </w:p>
        <w:p w14:paraId="5936528F" w14:textId="7BE586FD" w:rsidR="000C157B" w:rsidRDefault="008E27B7" w:rsidP="00CD4341">
          <w:pPr>
            <w:rPr>
              <w:rFonts w:cstheme="minorHAnsi"/>
              <w:color w:val="FF0000"/>
            </w:rPr>
          </w:pPr>
          <w:r>
            <w:rPr>
              <w:rFonts w:ascii="TH SarabunPSK" w:hAnsi="TH SarabunPSK" w:cs="TH SarabunPSK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AA64B1F" wp14:editId="2F789F4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69120</wp:posOffset>
                    </wp:positionV>
                    <wp:extent cx="45719" cy="441960"/>
                    <wp:effectExtent l="38100" t="38100" r="50165" b="53340"/>
                    <wp:wrapNone/>
                    <wp:docPr id="22" name="Straight Arrow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719" cy="4419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63B9A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26" type="#_x0000_t32" style="position:absolute;margin-left:0;margin-top:5.45pt;width:3.6pt;height:34.8pt;flip: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" strokecolor="black [3040]">
                    <v:stroke startarrow="block" endarrow="block"/>
                    <w10:wrap anchorx="margin"/>
                  </v:shape>
                </w:pict>
              </mc:Fallback>
            </mc:AlternateContent>
          </w:r>
        </w:p>
        <w:p w14:paraId="2E10DA8D" w14:textId="37894859" w:rsidR="00FB6E7E" w:rsidRDefault="008E27B7" w:rsidP="00CD4341">
          <w:pPr>
            <w:rPr>
              <w:rFonts w:cstheme="minorHAnsi"/>
              <w:color w:val="FF0000"/>
            </w:rPr>
          </w:pP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E6AEAC" wp14:editId="28A958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132137</wp:posOffset>
                    </wp:positionV>
                    <wp:extent cx="768096" cy="395021"/>
                    <wp:effectExtent l="0" t="0" r="13335" b="2413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096" cy="3950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BD7C9F" w14:textId="7347D8E2" w:rsidR="00FB6E7E" w:rsidRPr="00B947FE" w:rsidRDefault="00FB6E7E" w:rsidP="00FB6E7E">
                                <w:pPr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cs="TH SarabunPSK" w:hint="cs"/>
                                    <w:color w:val="0D0D0D" w:themeColor="text1" w:themeTint="F2"/>
                                    <w:cs/>
                                  </w:rPr>
                                  <w:t>ดาต้าเบส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CE6AEAC" id="Rectangle 3" o:spid="_x0000_s1029" style="position:absolute;left:0;text-align:left;margin-left:0;margin-top:10.4pt;width:60.5pt;height:31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" fillcolor="white [3201]" strokecolor="black [3200]" strokeweight="2pt">
                    <v:textbox>
                      <w:txbxContent>
                        <w:p w14:paraId="7DBD7C9F" w14:textId="7347D8E2" w:rsidR="00FB6E7E" w:rsidRPr="00B947FE" w:rsidRDefault="00FB6E7E" w:rsidP="00FB6E7E">
                          <w:pPr>
                            <w:jc w:val="center"/>
                            <w:rPr>
                              <w:color w:val="0D0D0D" w:themeColor="text1" w:themeTint="F2"/>
                            </w:rPr>
                          </w:pPr>
                          <w:r>
                            <w:rPr>
                              <w:rFonts w:cs="TH SarabunPSK" w:hint="cs"/>
                              <w:color w:val="0D0D0D" w:themeColor="text1" w:themeTint="F2"/>
                              <w:cs/>
                            </w:rPr>
                            <w:t>ดาต้าเบส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62601EB" w14:textId="1A6AADE6" w:rsidR="00FB6E7E" w:rsidRDefault="00FB6E7E" w:rsidP="00CD4341">
          <w:pPr>
            <w:rPr>
              <w:rFonts w:cstheme="minorHAnsi"/>
              <w:color w:val="FF0000"/>
            </w:rPr>
          </w:pPr>
        </w:p>
        <w:p w14:paraId="245FBDDC" w14:textId="77777777" w:rsidR="00AD7DD9" w:rsidRPr="00416B1E" w:rsidRDefault="00000000" w:rsidP="00CD4341">
          <w:pPr>
            <w:pStyle w:val="ListParagraph"/>
            <w:numPr>
              <w:ilvl w:val="0"/>
              <w:numId w:val="0"/>
            </w:numPr>
            <w:ind w:left="570"/>
          </w:pPr>
        </w:p>
      </w:sdtContent>
    </w:sdt>
    <w:p w14:paraId="40147B2C" w14:textId="5E16B564" w:rsidR="00D224DA" w:rsidRDefault="00D224DA" w:rsidP="00D224DA"/>
    <w:p w14:paraId="6CC612BC" w14:textId="77777777" w:rsidR="000032D2" w:rsidRDefault="000032D2" w:rsidP="000032D2">
      <w:pPr>
        <w:pStyle w:val="ListParagraph"/>
      </w:pPr>
      <w:r>
        <w:rPr>
          <w:rFonts w:hint="cs"/>
          <w:cs/>
        </w:rPr>
        <w:t>คุณลักษณะของผู้ใช้</w:t>
      </w:r>
    </w:p>
    <w:sdt>
      <w:sdtPr>
        <w:rPr>
          <w:rFonts w:hint="cs"/>
        </w:rPr>
        <w:id w:val="355242163"/>
        <w:placeholder>
          <w:docPart w:val="C7FFBFFF7EDF493CA8530A2C2B230999"/>
        </w:placeholder>
      </w:sdtPr>
      <w:sdtContent>
        <w:sdt>
          <w:sdtPr>
            <w:rPr>
              <w:rFonts w:hint="cs"/>
            </w:rPr>
            <w:id w:val="-1424257762"/>
            <w:placeholder>
              <w:docPart w:val="07CFED3C3613419DA9187AAEADBACC2C"/>
            </w:placeholder>
          </w:sdtPr>
          <w:sdtContent>
            <w:p w14:paraId="079509EE" w14:textId="1D01A3BF" w:rsidR="006D5F38" w:rsidRDefault="00441EAC" w:rsidP="006D5F38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 xml:space="preserve">ผู้ใช้ทั่วไป </w:t>
              </w:r>
            </w:p>
            <w:p w14:paraId="03CF3001" w14:textId="19FFAE61" w:rsidR="005446B4" w:rsidRDefault="006D5F38" w:rsidP="006D5F38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  <w:rPr>
                  <w:cs/>
                </w:rPr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>คุณสมบัติ</w:t>
              </w:r>
              <w:r w:rsidR="00807BB5">
                <w:rPr>
                  <w:rFonts w:hint="cs"/>
                  <w:cs/>
                </w:rPr>
                <w:t xml:space="preserve"> </w:t>
              </w:r>
              <w:r w:rsidR="00770BA6">
                <w:t xml:space="preserve">: </w:t>
              </w:r>
              <w:r w:rsidR="00732E50">
                <w:rPr>
                  <w:rFonts w:hint="cs"/>
                  <w:cs/>
                </w:rPr>
                <w:t>เป็นผู้มีความคุ้นเคยกับการใช้เว็บแอพพลิเคชั่</w:t>
              </w:r>
              <w:r w:rsidR="006115B0">
                <w:rPr>
                  <w:rFonts w:hint="cs"/>
                  <w:cs/>
                </w:rPr>
                <w:t>น</w:t>
              </w:r>
              <w:r w:rsidR="006C69B7">
                <w:rPr>
                  <w:rFonts w:hint="cs"/>
                  <w:cs/>
                </w:rPr>
                <w:t xml:space="preserve">บนพีซีหรือแลปท็อป </w:t>
              </w:r>
              <w:r w:rsidR="00E11184">
                <w:rPr>
                  <w:rFonts w:hint="cs"/>
                  <w:cs/>
                </w:rPr>
                <w:t>โดยมีเป้าหมายในการบริจาคเงินเพื่อการกุศลต่างๆ</w:t>
              </w:r>
            </w:p>
            <w:p w14:paraId="731A91F7" w14:textId="5EB7487A" w:rsidR="00441EAC" w:rsidRDefault="001C56E9" w:rsidP="001C56E9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tab/>
                <w:t xml:space="preserve">1(a). </w:t>
              </w:r>
              <w:r w:rsidR="00360585">
                <w:rPr>
                  <w:rFonts w:hint="cs"/>
                  <w:cs/>
                </w:rPr>
                <w:t>ผู้เปิดแคมเปญ</w:t>
              </w:r>
            </w:p>
            <w:p w14:paraId="4FAC35EC" w14:textId="79CC20B1" w:rsidR="00360585" w:rsidRDefault="00360585" w:rsidP="00360585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  <w:rPr>
                  <w:cs/>
                </w:rPr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 xml:space="preserve">คุณสมบัติ </w:t>
              </w:r>
              <w:r>
                <w:t xml:space="preserve">: </w:t>
              </w:r>
              <w:r w:rsidR="008D1216">
                <w:rPr>
                  <w:rFonts w:hint="cs"/>
                  <w:cs/>
                </w:rPr>
                <w:t>เป็นผู้ใช้ทั่วไป</w:t>
              </w:r>
              <w:r w:rsidR="00CA3EE4">
                <w:rPr>
                  <w:rFonts w:hint="cs"/>
                  <w:cs/>
                </w:rPr>
                <w:t xml:space="preserve"> </w:t>
              </w:r>
              <w:r w:rsidR="00310234">
                <w:rPr>
                  <w:rFonts w:hint="cs"/>
                  <w:cs/>
                </w:rPr>
                <w:t>โดยมีเป้าหมายในการ</w:t>
              </w:r>
              <w:r w:rsidR="00C3275A">
                <w:rPr>
                  <w:rFonts w:hint="cs"/>
                  <w:cs/>
                </w:rPr>
                <w:t>เปิดรับ</w:t>
              </w:r>
              <w:r w:rsidR="00310234">
                <w:rPr>
                  <w:rFonts w:hint="cs"/>
                  <w:cs/>
                </w:rPr>
                <w:t>บริจาคเงินเพื่อการกุศลต่างๆ</w:t>
              </w:r>
            </w:p>
            <w:p w14:paraId="05C9A8A4" w14:textId="0DC5B0FF" w:rsidR="00D224DA" w:rsidRDefault="000D5930" w:rsidP="00D37020">
              <w:pPr>
                <w:pStyle w:val="ListParagraph"/>
                <w:numPr>
                  <w:ilvl w:val="0"/>
                  <w:numId w:val="10"/>
                </w:numPr>
                <w:jc w:val="left"/>
              </w:pPr>
              <w:r>
                <w:rPr>
                  <w:rFonts w:hint="cs"/>
                  <w:cs/>
                </w:rPr>
                <w:t>ผู้ดูแลระบบ</w:t>
              </w:r>
            </w:p>
            <w:p w14:paraId="2E8FCE95" w14:textId="3FDC68F7" w:rsidR="00D37020" w:rsidRDefault="00D3702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  <w:r>
                <w:rPr>
                  <w:cs/>
                </w:rPr>
                <w:tab/>
              </w:r>
              <w:r>
                <w:rPr>
                  <w:rFonts w:hint="cs"/>
                  <w:cs/>
                </w:rPr>
                <w:t xml:space="preserve">คุณสมบัติ </w:t>
              </w:r>
              <w:r>
                <w:t xml:space="preserve">: </w:t>
              </w:r>
              <w:r w:rsidR="002D2F48">
                <w:rPr>
                  <w:rFonts w:hint="cs"/>
                  <w:cs/>
                </w:rPr>
                <w:t>จบการศึกษา</w:t>
              </w:r>
              <w:r w:rsidR="00CA70C0">
                <w:rPr>
                  <w:rFonts w:hint="cs"/>
                  <w:cs/>
                </w:rPr>
                <w:t xml:space="preserve">ระดับปริญญาตรีหรือสายอาชีพที่มีความเกี่ยวข้องกับระบบคอมพิวเตอร์ </w:t>
              </w:r>
              <w:r w:rsidR="002F5772">
                <w:rPr>
                  <w:rFonts w:hint="cs"/>
                  <w:cs/>
                </w:rPr>
                <w:t>สามารถ</w:t>
              </w:r>
              <w:r w:rsidR="00A05A3C">
                <w:rPr>
                  <w:rFonts w:hint="cs"/>
                  <w:cs/>
                </w:rPr>
                <w:t xml:space="preserve">เขียนโค้ดในเบื้องต้นได้ </w:t>
              </w:r>
              <w:r w:rsidR="00045093">
                <w:rPr>
                  <w:rFonts w:hint="cs"/>
                  <w:cs/>
                </w:rPr>
                <w:t>สามารถตรวจสอบข้อมูลเอกสาร</w:t>
              </w:r>
              <w:r w:rsidR="004F7DEF">
                <w:rPr>
                  <w:rFonts w:hint="cs"/>
                  <w:cs/>
                </w:rPr>
                <w:t>ราชการหรือที่เกี่ยวข้องได้</w:t>
              </w:r>
              <w:r w:rsidR="00143019">
                <w:rPr>
                  <w:rFonts w:hint="cs"/>
                  <w:cs/>
                </w:rPr>
                <w:t xml:space="preserve"> สามารถที่จะเข้ามาอัพเดตระบบได้ทุกวัน</w:t>
              </w:r>
            </w:p>
            <w:p w14:paraId="05B39A09" w14:textId="03AE2167" w:rsidR="005565F2" w:rsidRDefault="005565F2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4A441734" w14:textId="313AF4DE" w:rsidR="008E27B7" w:rsidRDefault="008E27B7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3DD0AD5C" w14:textId="09976B8E" w:rsidR="008E27B7" w:rsidRDefault="008E27B7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1105E4DB" w14:textId="77777777" w:rsidR="008E27B7" w:rsidRDefault="008E27B7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  <w:p w14:paraId="2000F552" w14:textId="77777777" w:rsidR="005565F2" w:rsidRDefault="00000000" w:rsidP="00D37020">
              <w:pPr>
                <w:pStyle w:val="ListParagraph"/>
                <w:numPr>
                  <w:ilvl w:val="0"/>
                  <w:numId w:val="0"/>
                </w:numPr>
                <w:ind w:left="1080"/>
                <w:jc w:val="left"/>
              </w:pPr>
            </w:p>
          </w:sdtContent>
        </w:sdt>
      </w:sdtContent>
    </w:sdt>
    <w:p w14:paraId="24575640" w14:textId="77777777" w:rsidR="00C61B85" w:rsidRDefault="00C61B85" w:rsidP="00C61B85">
      <w:pPr>
        <w:pStyle w:val="ListParagraph"/>
      </w:pPr>
      <w:r>
        <w:rPr>
          <w:rFonts w:hint="cs"/>
          <w:cs/>
        </w:rPr>
        <w:lastRenderedPageBreak/>
        <w:t>คุณสมบัติของระบบ</w:t>
      </w:r>
    </w:p>
    <w:sdt>
      <w:sdtPr>
        <w:rPr>
          <w:rFonts w:hint="cs"/>
        </w:rPr>
        <w:id w:val="-1212884091"/>
        <w:placeholder>
          <w:docPart w:val="0E47F27738A14BC89D57EDE89B882323"/>
        </w:placeholder>
      </w:sdtPr>
      <w:sdtContent>
        <w:p w14:paraId="45949158" w14:textId="29E74B1A" w:rsidR="00C61B85" w:rsidRDefault="006670B7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</w:t>
          </w:r>
          <w:r w:rsidR="00B93CDF">
            <w:rPr>
              <w:rFonts w:hint="cs"/>
              <w:cs/>
            </w:rPr>
            <w:t>ทั่วไปสามารถ</w:t>
          </w:r>
          <w:r w:rsidR="00415EEF">
            <w:rPr>
              <w:rFonts w:hint="cs"/>
              <w:cs/>
            </w:rPr>
            <w:t>ดู</w:t>
          </w:r>
          <w:r w:rsidR="00B93CDF">
            <w:rPr>
              <w:rFonts w:hint="cs"/>
              <w:cs/>
            </w:rPr>
            <w:t>รายการแคมเปญได้</w:t>
          </w:r>
        </w:p>
        <w:p w14:paraId="677D1BAB" w14:textId="341943EC" w:rsidR="00B93CDF" w:rsidRDefault="00376DDB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</w:t>
          </w:r>
          <w:r w:rsidR="00B46D93">
            <w:rPr>
              <w:rFonts w:hint="cs"/>
              <w:cs/>
            </w:rPr>
            <w:t>สามารถบริจาค</w:t>
          </w:r>
          <w:r w:rsidR="00760290">
            <w:rPr>
              <w:rFonts w:hint="cs"/>
              <w:cs/>
            </w:rPr>
            <w:t>เงินให้กับแคมเปญได้</w:t>
          </w:r>
        </w:p>
        <w:p w14:paraId="2FF55563" w14:textId="3EA9E66E" w:rsidR="00760290" w:rsidRDefault="00415EEF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ผู้ใช้ทั่วไปสา</w:t>
          </w:r>
          <w:r w:rsidR="001A4CE4">
            <w:rPr>
              <w:rFonts w:hint="cs"/>
              <w:cs/>
            </w:rPr>
            <w:t>มารถติดตามความคืบหน้าของแคมเปญ</w:t>
          </w:r>
          <w:r w:rsidR="00354045">
            <w:rPr>
              <w:rFonts w:hint="cs"/>
              <w:cs/>
            </w:rPr>
            <w:t>ได้</w:t>
          </w:r>
        </w:p>
        <w:p w14:paraId="16F9F02A" w14:textId="13316A0D" w:rsidR="004251C5" w:rsidRDefault="002D67D3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B03BDF">
            <w:rPr>
              <w:rFonts w:hint="cs"/>
              <w:cs/>
            </w:rPr>
            <w:t>สามารถ</w:t>
          </w:r>
          <w:r w:rsidR="00CC77CE">
            <w:rPr>
              <w:rFonts w:hint="cs"/>
              <w:cs/>
            </w:rPr>
            <w:t>เปิดแคมเปญรับบริจาคได้</w:t>
          </w:r>
        </w:p>
        <w:p w14:paraId="69BE36E2" w14:textId="3A6128B2" w:rsidR="00BF5E08" w:rsidRDefault="00BF5E08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ผู้เปิดแคมเปญสามารถ</w:t>
          </w:r>
          <w:r w:rsidR="0090317A">
            <w:rPr>
              <w:rFonts w:hint="cs"/>
              <w:cs/>
            </w:rPr>
            <w:t>อัพเดต</w:t>
          </w:r>
          <w:r w:rsidR="00F871E3">
            <w:rPr>
              <w:rFonts w:hint="cs"/>
              <w:cs/>
            </w:rPr>
            <w:t>ความคืบหน้าของแคมเปญที่ตนเปิดได้</w:t>
          </w:r>
        </w:p>
        <w:p w14:paraId="3C63012B" w14:textId="69D95633" w:rsidR="007D18EF" w:rsidRDefault="00A41B75" w:rsidP="006670B7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ผู้เปิดแคมเปญ</w:t>
          </w:r>
          <w:r w:rsidR="003B3A2A">
            <w:rPr>
              <w:rFonts w:hint="cs"/>
              <w:cs/>
            </w:rPr>
            <w:t>สามารถดูรายละเอียดของผู้ให้บริจาคได้ เช่น ชื่อ หรือยอดเงิน</w:t>
          </w:r>
        </w:p>
        <w:p w14:paraId="27CF0F0F" w14:textId="7D4C99AA" w:rsidR="00D677BD" w:rsidRDefault="006237A2" w:rsidP="00D677BD">
          <w:pPr>
            <w:pStyle w:val="ListParagraph"/>
            <w:numPr>
              <w:ilvl w:val="0"/>
              <w:numId w:val="12"/>
            </w:numPr>
          </w:pPr>
          <w:r>
            <w:rPr>
              <w:rFonts w:hint="cs"/>
              <w:cs/>
            </w:rPr>
            <w:t>ระบบสามารถตรวจสอบ</w:t>
          </w:r>
          <w:r w:rsidR="00D677BD">
            <w:rPr>
              <w:rFonts w:hint="cs"/>
              <w:cs/>
            </w:rPr>
            <w:t>การชำระเงินบริจาคได้</w:t>
          </w:r>
        </w:p>
      </w:sdtContent>
    </w:sdt>
    <w:p w14:paraId="6F98AA5E" w14:textId="77777777" w:rsidR="000032D2" w:rsidRDefault="000032D2" w:rsidP="000032D2">
      <w:pPr>
        <w:pStyle w:val="ListParagraph"/>
      </w:pPr>
      <w:r>
        <w:rPr>
          <w:rFonts w:hint="cs"/>
          <w:cs/>
        </w:rPr>
        <w:t>ข้อจำกัด</w:t>
      </w:r>
    </w:p>
    <w:sdt>
      <w:sdtPr>
        <w:rPr>
          <w:rFonts w:hint="cs"/>
        </w:rPr>
        <w:id w:val="-223299261"/>
        <w:placeholder>
          <w:docPart w:val="95D6312F879943BDB54FBAF64E2C9938"/>
        </w:placeholder>
      </w:sdtPr>
      <w:sdtContent>
        <w:p w14:paraId="4ECCCA57" w14:textId="390FA6E9" w:rsidR="00D224DA" w:rsidRDefault="0081465A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</w:t>
          </w:r>
          <w:r w:rsidR="00D35934">
            <w:rPr>
              <w:rFonts w:hint="cs"/>
              <w:cs/>
            </w:rPr>
            <w:t>รองรับ</w:t>
          </w:r>
          <w:r>
            <w:rPr>
              <w:rFonts w:hint="cs"/>
              <w:cs/>
            </w:rPr>
            <w:t>ภาษาไทยเต็มรูปแบบ</w:t>
          </w:r>
          <w:r w:rsidR="00A47AD0">
            <w:rPr>
              <w:rFonts w:hint="cs"/>
              <w:cs/>
            </w:rPr>
            <w:t>สำหรับผู้ใช้งานและผู้ดูแลระบบ</w:t>
          </w:r>
        </w:p>
        <w:p w14:paraId="45B0149B" w14:textId="17307338" w:rsidR="00AF6AAB" w:rsidRDefault="00423224" w:rsidP="00AF6AAB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ระบบรองรับการใช้งานบนพีซีหรือแลปท็อปเต็มรูปแบบ</w:t>
          </w:r>
        </w:p>
        <w:p w14:paraId="099A5EFA" w14:textId="0CF84371" w:rsidR="00D24D54" w:rsidRDefault="001A03CE" w:rsidP="0041611A">
          <w:pPr>
            <w:pStyle w:val="ListParagraph"/>
            <w:numPr>
              <w:ilvl w:val="0"/>
              <w:numId w:val="11"/>
            </w:numPr>
          </w:pPr>
          <w:r>
            <w:rPr>
              <w:rFonts w:hint="cs"/>
              <w:cs/>
            </w:rPr>
            <w:t>นโยบายความปลอดภัยที่ทุกแคมเปญจะต้องมีการตรวจสอบโดยผู้ดูแลระบบ</w:t>
          </w:r>
        </w:p>
      </w:sdtContent>
    </w:sdt>
    <w:p w14:paraId="217B3E8E" w14:textId="77777777" w:rsidR="0083497D" w:rsidRDefault="0083497D" w:rsidP="0083497D"/>
    <w:p w14:paraId="101B83FD" w14:textId="77777777" w:rsidR="009360A7" w:rsidRPr="00A362E7" w:rsidRDefault="009360A7" w:rsidP="00F72DC6">
      <w:pPr>
        <w:pStyle w:val="ListParagraph"/>
        <w:numPr>
          <w:ilvl w:val="0"/>
          <w:numId w:val="6"/>
        </w:numPr>
        <w:rPr>
          <w:b/>
          <w:bCs/>
          <w:highlight w:val="yellow"/>
        </w:rPr>
      </w:pPr>
      <w:r w:rsidRPr="00A362E7">
        <w:rPr>
          <w:rFonts w:hint="cs"/>
          <w:b/>
          <w:bCs/>
          <w:highlight w:val="yellow"/>
          <w:cs/>
        </w:rPr>
        <w:t>ข้อกำหนดความต้องการ</w:t>
      </w:r>
    </w:p>
    <w:p w14:paraId="0AA32F72" w14:textId="77777777" w:rsidR="00376C6F" w:rsidRPr="008C66FB" w:rsidRDefault="00376C6F" w:rsidP="00376C6F">
      <w:pPr>
        <w:rPr>
          <w:color w:val="00B050"/>
        </w:rPr>
      </w:pPr>
      <w:r w:rsidRPr="008C66FB">
        <w:rPr>
          <w:color w:val="00B050"/>
        </w:rPr>
        <w:t xml:space="preserve">/* </w:t>
      </w:r>
      <w:r w:rsidRPr="008C66FB">
        <w:rPr>
          <w:rFonts w:hint="cs"/>
          <w:color w:val="00B050"/>
          <w:cs/>
        </w:rPr>
        <w:t>หัวข้อนี้เป็นหัวข้อที่สำคัญและมีเนื้อหาเยอะที่สุด ซึ่งเป็นการเขียนความต้องการของระบบ (</w:t>
      </w:r>
      <w:r w:rsidRPr="008C66FB">
        <w:rPr>
          <w:color w:val="00B050"/>
        </w:rPr>
        <w:t>system requirements</w:t>
      </w:r>
      <w:r w:rsidRPr="008C66FB">
        <w:rPr>
          <w:rFonts w:hint="cs"/>
          <w:color w:val="00B050"/>
          <w:cs/>
        </w:rPr>
        <w:t>) เพื่อส่งต่อให้นักออกแบบและนักทดสอบทำงานต่อไปได้ เราจะต้องเขียนความต้องการอย่างชัดเจน และ</w:t>
      </w:r>
      <w:r w:rsidR="00D96169">
        <w:rPr>
          <w:rFonts w:hint="cs"/>
          <w:color w:val="00B050"/>
          <w:cs/>
        </w:rPr>
        <w:t>อาจ</w:t>
      </w:r>
      <w:r w:rsidRPr="008C66FB">
        <w:rPr>
          <w:rFonts w:hint="cs"/>
          <w:color w:val="00B050"/>
          <w:cs/>
        </w:rPr>
        <w:t>ระบุหมายเลขความต้องการ</w:t>
      </w:r>
      <w:r w:rsidR="00D96169">
        <w:rPr>
          <w:rFonts w:hint="cs"/>
          <w:color w:val="00B050"/>
          <w:cs/>
        </w:rPr>
        <w:t>เพื่อใช้อ้างอิงต่อไปได้</w:t>
      </w:r>
      <w:r w:rsidRPr="008C66FB">
        <w:rPr>
          <w:rFonts w:hint="cs"/>
          <w:color w:val="00B050"/>
          <w:cs/>
        </w:rPr>
        <w:t xml:space="preserve"> </w:t>
      </w:r>
      <w:r w:rsidR="001C6B1D">
        <w:rPr>
          <w:rFonts w:hint="cs"/>
          <w:color w:val="00B050"/>
          <w:cs/>
        </w:rPr>
        <w:t>ข้อกำหนดความต้องการควรจะต้องสัมพันธ์กับหัวข้อ 2.2 ที่เขียนไว้ตอนต้น</w:t>
      </w:r>
      <w:r w:rsidRPr="008C66FB">
        <w:rPr>
          <w:color w:val="00B050"/>
        </w:rPr>
        <w:t>*/</w:t>
      </w:r>
    </w:p>
    <w:p w14:paraId="315FD42C" w14:textId="083A73F6" w:rsidR="009360A7" w:rsidRPr="009D1EA7" w:rsidRDefault="009360A7" w:rsidP="009360A7">
      <w:pPr>
        <w:pStyle w:val="ListParagraph"/>
        <w:rPr>
          <w:highlight w:val="yellow"/>
        </w:rPr>
      </w:pPr>
      <w:r w:rsidRPr="009D1EA7">
        <w:rPr>
          <w:rFonts w:hint="cs"/>
          <w:highlight w:val="yellow"/>
          <w:cs/>
        </w:rPr>
        <w:t>ข้อกำหนดส่วนต่อประสานภายนอก</w:t>
      </w:r>
      <w:r w:rsidR="0061536E">
        <w:rPr>
          <w:highlight w:val="yellow"/>
        </w:rPr>
        <w:t xml:space="preserve"> </w:t>
      </w:r>
    </w:p>
    <w:p w14:paraId="445B78D2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ส่วนต่อประสานกับผู้ใช้</w:t>
      </w:r>
    </w:p>
    <w:sdt>
      <w:sdtPr>
        <w:id w:val="1395788835"/>
        <w:placeholder>
          <w:docPart w:val="464AF09AF2C840EDB4A94C24003FA95A"/>
        </w:placeholder>
      </w:sdtPr>
      <w:sdtContent>
        <w:p w14:paraId="0436EC28" w14:textId="77777777" w:rsidR="00D62482" w:rsidRDefault="00DE1EDA" w:rsidP="00D62482">
          <w:r w:rsidRPr="00DE1EDA">
            <w:t>&lt;</w:t>
          </w:r>
          <w:r w:rsidRPr="00DE1EDA">
            <w:rPr>
              <w:rFonts w:cs="TH SarabunPSK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</w:t>
          </w:r>
          <w:r>
            <w:rPr>
              <w:rFonts w:cs="TH SarabunPSK" w:hint="cs"/>
              <w:cs/>
            </w:rPr>
            <w:t xml:space="preserve">มาตรฐานการออกแบบส่วนต่อประสานกับผู้ใช้ที่ผู้พัฒนาจะต้องใช้ </w:t>
          </w:r>
          <w:r w:rsidRPr="00DE1EDA">
            <w:rPr>
              <w:rFonts w:cs="TH SarabunPSK"/>
              <w:cs/>
            </w:rPr>
            <w:t>รูปแบบหน้าจอ</w:t>
          </w:r>
          <w:r>
            <w:rPr>
              <w:rFonts w:cs="TH SarabunPSK" w:hint="cs"/>
              <w:cs/>
            </w:rPr>
            <w:t>ที่ต้องการ</w:t>
          </w:r>
          <w:r w:rsidRPr="00DE1EDA">
            <w:rPr>
              <w:rFonts w:cs="TH SarabunPSK"/>
              <w:cs/>
            </w:rPr>
            <w:t xml:space="preserve"> </w:t>
          </w:r>
          <w:r>
            <w:rPr>
              <w:rFonts w:hint="cs"/>
              <w:cs/>
            </w:rPr>
            <w:t>การวางตำแหน่งของปุ่มหรือองค์ประกอบต่างๆ ทางหน้าจอ</w:t>
          </w:r>
          <w:r w:rsidRPr="00DE1EDA">
            <w:t xml:space="preserve"> </w:t>
          </w:r>
          <w:r w:rsidRPr="00DE1EDA">
            <w:rPr>
              <w:rFonts w:cs="TH SarabunPSK"/>
              <w:cs/>
            </w:rPr>
            <w:t xml:space="preserve">ปุ่ม </w:t>
          </w:r>
          <w:r w:rsidRPr="00DE1EDA">
            <w:t>shortcuts</w:t>
          </w:r>
          <w:r>
            <w:t xml:space="preserve"> </w:t>
          </w:r>
          <w:r>
            <w:rPr>
              <w:rFonts w:hint="cs"/>
              <w:cs/>
            </w:rPr>
            <w:t>ที่จะใช้ มาตรฐาน</w:t>
          </w:r>
          <w:r w:rsidRPr="00DE1EDA">
            <w:rPr>
              <w:rFonts w:cs="TH SarabunPSK"/>
              <w:cs/>
            </w:rPr>
            <w:t>การแสดงข้อความผิดพลาด เป็นต้น</w:t>
          </w:r>
          <w:r w:rsidRPr="00DE1EDA">
            <w:t>&gt;</w:t>
          </w:r>
        </w:p>
      </w:sdtContent>
    </w:sdt>
    <w:p w14:paraId="4A0E622B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ส่วนต่อประสานของฮาร์ดแวร์</w:t>
      </w:r>
    </w:p>
    <w:sdt>
      <w:sdtPr>
        <w:id w:val="595139132"/>
        <w:placeholder>
          <w:docPart w:val="464AF09AF2C840EDB4A94C24003FA95A"/>
        </w:placeholder>
      </w:sdtPr>
      <w:sdtContent>
        <w:p w14:paraId="24D8E8D5" w14:textId="77777777" w:rsidR="00126B2B" w:rsidRDefault="00DE1EDA" w:rsidP="00126B2B">
          <w:r w:rsidRPr="00DE1EDA">
            <w:t>&lt;</w:t>
          </w:r>
          <w:r w:rsidRPr="00DE1EDA">
            <w:rPr>
              <w:rFonts w:cs="TH SarabunPSK"/>
              <w:cs/>
            </w:rPr>
            <w:t>บรรยายคุณสมบัติของส่วนต่อประสานระหว่าง</w:t>
          </w:r>
          <w:r>
            <w:rPr>
              <w:rFonts w:cs="TH SarabunPSK" w:hint="cs"/>
              <w:cs/>
            </w:rPr>
            <w:t>ส่วนของซอฟต์แวร์และฮาร์ดแวร์ที่จะใช้ ทั้งเชิงกายภาพและเชิงตรรกะ ส่วนนี้เขียนรวมถึงประเภทของอุปกรณ์ที่ต้องใช้ การควบคุมและการถ่ายโอนข้อมูลจากฮาร์ดแวร์ไปยังซอฟต์แวร์</w:t>
          </w:r>
          <w:r w:rsidRPr="00DE1EDA">
            <w:rPr>
              <w:rFonts w:cs="TH SarabunPSK"/>
              <w:cs/>
            </w:rPr>
            <w:t xml:space="preserve"> </w:t>
          </w:r>
          <w:r>
            <w:rPr>
              <w:rFonts w:cs="TH SarabunPSK" w:hint="cs"/>
              <w:cs/>
            </w:rPr>
            <w:t>รวมถึงโปรโตคอล</w:t>
          </w:r>
          <w:r w:rsidR="00492BC6">
            <w:rPr>
              <w:rFonts w:cs="TH SarabunPSK" w:hint="cs"/>
              <w:cs/>
            </w:rPr>
            <w:t>ที่ใช้ติดต่อกับอุปกรณ์ฮาร์ดแวร์</w:t>
          </w:r>
          <w:r w:rsidRPr="00DE1EDA">
            <w:t>&gt;</w:t>
          </w:r>
        </w:p>
      </w:sdtContent>
    </w:sdt>
    <w:p w14:paraId="30690BB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lastRenderedPageBreak/>
        <w:t>ส่วนต่อประสานของซอฟต์แวร์</w:t>
      </w:r>
    </w:p>
    <w:sdt>
      <w:sdtPr>
        <w:id w:val="-2032096841"/>
        <w:placeholder>
          <w:docPart w:val="464AF09AF2C840EDB4A94C24003FA95A"/>
        </w:placeholder>
      </w:sdtPr>
      <w:sdtContent>
        <w:p w14:paraId="48F3719A" w14:textId="08D9DC03" w:rsidR="00B025CF" w:rsidRDefault="001C7B81" w:rsidP="00B025CF">
          <w:r w:rsidRPr="001C7B81">
            <w:t>&lt;</w:t>
          </w:r>
          <w:r w:rsidRPr="001C7B81">
            <w:rPr>
              <w:rFonts w:cs="TH SarabunPSK"/>
              <w:cs/>
            </w:rPr>
            <w:t>บรรยาย</w:t>
          </w:r>
          <w:r>
            <w:rPr>
              <w:rFonts w:cs="TH SarabunPSK" w:hint="cs"/>
              <w:cs/>
            </w:rPr>
            <w:t>การเชื่อมต่อระหว่างระบบนี้กับซอฟตแวร์อื่น (ชื่อและเวอร์ชั่น)</w:t>
          </w:r>
          <w:r w:rsidR="0092173F">
            <w:rPr>
              <w:rFonts w:cs="TH SarabunPSK" w:hint="cs"/>
              <w:cs/>
            </w:rPr>
            <w:t xml:space="preserve"> และบทบาทหรือหน้าที่ที่ซอฟต์แวร์เหล่านั้นสัมพันธ์กับระบบที่จะพัฒนา</w:t>
          </w:r>
          <w:r>
            <w:rPr>
              <w:rFonts w:cs="TH SarabunPSK" w:hint="cs"/>
              <w:cs/>
            </w:rPr>
            <w:t xml:space="preserve"> </w:t>
          </w:r>
          <w:r w:rsidR="0092173F">
            <w:rPr>
              <w:rFonts w:cs="TH SarabunPSK" w:hint="cs"/>
              <w:cs/>
            </w:rPr>
            <w:t xml:space="preserve">ทั้งนี้ ซอฟต์แวร์อื่น ได้แก่ </w:t>
          </w:r>
          <w:r w:rsidRPr="00F6767E">
            <w:rPr>
              <w:rFonts w:cs="TH SarabunPSK" w:hint="cs"/>
              <w:highlight w:val="yellow"/>
              <w:cs/>
            </w:rPr>
            <w:t>ระบบฐานข้อมูลที่ใ</w:t>
          </w:r>
          <w:r w:rsidR="0037406B" w:rsidRPr="00F6767E">
            <w:rPr>
              <w:rFonts w:cs="TH SarabunPSK" w:hint="cs"/>
              <w:highlight w:val="yellow"/>
              <w:cs/>
            </w:rPr>
            <w:t>ช้</w:t>
          </w:r>
          <w:r>
            <w:rPr>
              <w:rFonts w:cs="TH SarabunPSK" w:hint="cs"/>
              <w:cs/>
            </w:rPr>
            <w:t xml:space="preserve"> ระบบปฏิบัติการ เครื่องมือและไลบรารี่ต่างๆ </w:t>
          </w:r>
          <w:r>
            <w:rPr>
              <w:rFonts w:cs="TH SarabunPSK"/>
            </w:rPr>
            <w:t xml:space="preserve">API </w:t>
          </w:r>
          <w:r>
            <w:rPr>
              <w:rFonts w:cs="TH SarabunPSK" w:hint="cs"/>
              <w:cs/>
            </w:rPr>
            <w:t>และคอมโพเน้นท์อื่นๆ ที่ทำงานร่วมกับระบบ นอกจากนี้ ให้บรรยายถึงข้อมูลพร้อมทั้งฟอร์แมตของข้อมูลที่อาจต้องส่งต่อกันหรือใช้ร่วมกันกับซอฟต์แวร์อื่น</w:t>
          </w:r>
          <w:r>
            <w:rPr>
              <w:rFonts w:cs="TH SarabunPSK"/>
            </w:rPr>
            <w:t>&gt;</w:t>
          </w:r>
        </w:p>
      </w:sdtContent>
    </w:sdt>
    <w:p w14:paraId="3E5A0008" w14:textId="77777777" w:rsidR="00F415E5" w:rsidRDefault="00F415E5" w:rsidP="00F415E5">
      <w:pPr>
        <w:pStyle w:val="ListParagraph"/>
        <w:numPr>
          <w:ilvl w:val="2"/>
          <w:numId w:val="6"/>
        </w:numPr>
      </w:pPr>
      <w:r>
        <w:rPr>
          <w:rFonts w:hint="cs"/>
          <w:cs/>
        </w:rPr>
        <w:t>ส่วนต่อประสานทางการสื่อสาร</w:t>
      </w:r>
    </w:p>
    <w:sdt>
      <w:sdtPr>
        <w:id w:val="-1885090873"/>
        <w:placeholder>
          <w:docPart w:val="464AF09AF2C840EDB4A94C24003FA95A"/>
        </w:placeholder>
      </w:sdtPr>
      <w:sdtContent>
        <w:p w14:paraId="1DBFF9A4" w14:textId="77777777" w:rsidR="0052389B" w:rsidRDefault="00AD492A" w:rsidP="0052389B">
          <w:r w:rsidRPr="00AD492A">
            <w:t>&lt;</w:t>
          </w:r>
          <w:r w:rsidRPr="00AD492A">
            <w:rPr>
              <w:rFonts w:cs="TH SarabunPSK"/>
              <w:cs/>
            </w:rPr>
            <w:t>บรรยาย</w:t>
          </w:r>
          <w:r w:rsidR="00637837">
            <w:rPr>
              <w:rFonts w:cs="TH SarabunPSK" w:hint="cs"/>
              <w:cs/>
            </w:rPr>
            <w:t xml:space="preserve">ความต้องการต่างๆ ที่เกี่ยวข้องกับวิธีการสื่อสารที่ใช้ในระบบนี้ รวมถึง อีเมล์ การรองรับของเว็บเบราเซอร์ มาตรฐานของโปรโตคอลที่ใช้ เช่น </w:t>
          </w:r>
          <w:r w:rsidR="00637837">
            <w:rPr>
              <w:rFonts w:cs="TH SarabunPSK"/>
            </w:rPr>
            <w:t xml:space="preserve">FTP, HTTP </w:t>
          </w:r>
          <w:r w:rsidR="00637837">
            <w:rPr>
              <w:rFonts w:cs="TH SarabunPSK" w:hint="cs"/>
              <w:cs/>
            </w:rPr>
            <w:t>เป็นต้น นอกจากนี้ ให้ระบุประเด็นที่เกี่ยวข้องกับความปลอดภัยในการรับ-ส่งข้อมูล เช่น การเข้ารหัส อัตราการถ่ายโอนข้อมูล</w:t>
          </w:r>
          <w:r w:rsidR="00637837">
            <w:rPr>
              <w:rFonts w:hint="cs"/>
              <w:cs/>
            </w:rPr>
            <w:t xml:space="preserve"> การทำงานประสานกันของข้อมูล</w:t>
          </w:r>
          <w:r w:rsidR="000B2536">
            <w:rPr>
              <w:rFonts w:hint="cs"/>
              <w:cs/>
            </w:rPr>
            <w:t xml:space="preserve"> เป็นต้น</w:t>
          </w:r>
          <w:r w:rsidRPr="00AD492A">
            <w:t>&gt;</w:t>
          </w:r>
        </w:p>
      </w:sdtContent>
    </w:sdt>
    <w:p w14:paraId="68D8CE09" w14:textId="77777777" w:rsidR="009360A7" w:rsidRDefault="009360A7" w:rsidP="009360A7">
      <w:pPr>
        <w:pStyle w:val="ListParagraph"/>
      </w:pPr>
      <w:r>
        <w:rPr>
          <w:rFonts w:hint="cs"/>
          <w:cs/>
        </w:rPr>
        <w:t xml:space="preserve">ความต้องการแบบ </w:t>
      </w:r>
      <w:r>
        <w:t>functional</w:t>
      </w:r>
    </w:p>
    <w:p w14:paraId="606517B8" w14:textId="77777777" w:rsidR="00BD5D52" w:rsidRDefault="00E45CCA" w:rsidP="00E45CCA">
      <w:pPr>
        <w:rPr>
          <w:rFonts w:cs="TH SarabunPSK"/>
          <w:color w:val="00B050"/>
        </w:rPr>
      </w:pPr>
      <w:r w:rsidRPr="00E03C0B">
        <w:rPr>
          <w:color w:val="00B050"/>
        </w:rPr>
        <w:t>/*</w:t>
      </w:r>
    </w:p>
    <w:p w14:paraId="214BCFA1" w14:textId="77777777" w:rsidR="00AD78EA" w:rsidRDefault="00E45CCA" w:rsidP="00E45CCA">
      <w:pPr>
        <w:rPr>
          <w:rFonts w:cs="TH SarabunPSK"/>
          <w:color w:val="00B050"/>
        </w:rPr>
      </w:pPr>
      <w:r w:rsidRPr="00E03C0B">
        <w:rPr>
          <w:rFonts w:cs="TH SarabunPSK" w:hint="cs"/>
          <w:color w:val="00B050"/>
          <w:cs/>
        </w:rPr>
        <w:tab/>
      </w:r>
      <w:r w:rsidRPr="00E03C0B">
        <w:rPr>
          <w:rFonts w:cs="TH SarabunPSK"/>
          <w:color w:val="00B050"/>
          <w:cs/>
        </w:rPr>
        <w:t xml:space="preserve">ระบุความต้องการของระบบแบบ </w:t>
      </w:r>
      <w:r w:rsidRPr="00E03C0B">
        <w:rPr>
          <w:color w:val="00B050"/>
          <w:szCs w:val="44"/>
        </w:rPr>
        <w:t>functional</w:t>
      </w:r>
      <w:r w:rsidRPr="00E03C0B">
        <w:rPr>
          <w:color w:val="00B050"/>
        </w:rPr>
        <w:t xml:space="preserve"> </w:t>
      </w:r>
      <w:r w:rsidRPr="00E03C0B">
        <w:rPr>
          <w:rFonts w:cs="TH SarabunPSK"/>
          <w:color w:val="00B050"/>
          <w:cs/>
        </w:rPr>
        <w:t>เป็นข้อๆ โดย</w:t>
      </w:r>
      <w:r w:rsidRPr="00E03C0B">
        <w:rPr>
          <w:rFonts w:cs="TH SarabunPSK" w:hint="cs"/>
          <w:color w:val="00B050"/>
          <w:cs/>
        </w:rPr>
        <w:t xml:space="preserve">ควรมีการแบ่งหมวดหมู่หรือจัดประเภทตามความเหมาะสม เช่น จัดตาม </w:t>
      </w:r>
      <w:r w:rsidRPr="00E03C0B">
        <w:rPr>
          <w:rFonts w:cs="TH SarabunPSK"/>
          <w:color w:val="00B050"/>
        </w:rPr>
        <w:t xml:space="preserve">mode </w:t>
      </w:r>
      <w:r w:rsidRPr="00E03C0B">
        <w:rPr>
          <w:rFonts w:cs="TH SarabunPSK" w:hint="cs"/>
          <w:color w:val="00B050"/>
          <w:cs/>
        </w:rPr>
        <w:t xml:space="preserve">การทำงาน ตามประเภทผู้ใช้ </w:t>
      </w:r>
      <w:r w:rsidR="00EA4543" w:rsidRPr="00E03C0B">
        <w:rPr>
          <w:rFonts w:cs="TH SarabunPSK" w:hint="cs"/>
          <w:color w:val="00B050"/>
          <w:cs/>
        </w:rPr>
        <w:t>ตามคุณสมบัติของระบบ (</w:t>
      </w:r>
      <w:r w:rsidR="00EA4543" w:rsidRPr="00E03C0B">
        <w:rPr>
          <w:rFonts w:cs="TH SarabunPSK"/>
          <w:color w:val="00B050"/>
        </w:rPr>
        <w:t>system feature)</w:t>
      </w:r>
      <w:r w:rsidR="00EA4543" w:rsidRPr="00E03C0B">
        <w:rPr>
          <w:rFonts w:cs="TH SarabunPSK" w:hint="cs"/>
          <w:color w:val="00B050"/>
          <w:cs/>
        </w:rPr>
        <w:t xml:space="preserve"> </w:t>
      </w:r>
      <w:r w:rsidR="009B6BBF" w:rsidRPr="00E03C0B">
        <w:rPr>
          <w:rFonts w:cs="TH SarabunPSK" w:hint="cs"/>
          <w:color w:val="00B050"/>
          <w:cs/>
        </w:rPr>
        <w:t>ตามกรณีใช้งาน (</w:t>
      </w:r>
      <w:r w:rsidR="009B6BBF" w:rsidRPr="00E03C0B">
        <w:rPr>
          <w:rFonts w:cs="TH SarabunPSK"/>
          <w:color w:val="00B050"/>
        </w:rPr>
        <w:t>use case</w:t>
      </w:r>
      <w:r w:rsidR="009B6BBF" w:rsidRPr="00E03C0B">
        <w:rPr>
          <w:rFonts w:cs="TH SarabunPSK" w:hint="cs"/>
          <w:color w:val="00B050"/>
          <w:cs/>
        </w:rPr>
        <w:t>)</w:t>
      </w:r>
      <w:r w:rsidR="00BD5D52">
        <w:rPr>
          <w:rFonts w:cs="TH SarabunPSK" w:hint="cs"/>
          <w:color w:val="00B050"/>
          <w:cs/>
        </w:rPr>
        <w:t xml:space="preserve"> สถานการณ์การใช้งาน </w:t>
      </w:r>
      <w:r w:rsidR="00BD5D52">
        <w:rPr>
          <w:rFonts w:cs="TH SarabunPSK"/>
          <w:color w:val="00B050"/>
        </w:rPr>
        <w:t>(scenario, user story)</w:t>
      </w:r>
      <w:r w:rsidR="004A2F75" w:rsidRPr="00E03C0B">
        <w:rPr>
          <w:rFonts w:cs="TH SarabunPSK" w:hint="cs"/>
          <w:color w:val="00B050"/>
          <w:cs/>
        </w:rPr>
        <w:t xml:space="preserve"> </w:t>
      </w:r>
      <w:r w:rsidR="00EA4543" w:rsidRPr="00E03C0B">
        <w:rPr>
          <w:rFonts w:cs="TH SarabunPSK" w:hint="cs"/>
          <w:color w:val="00B050"/>
          <w:cs/>
        </w:rPr>
        <w:t xml:space="preserve">หรือตามวัตถุในโลกความจริงที่เกี่ยวข้องในระบบ (เช่น </w:t>
      </w:r>
      <w:r w:rsidR="00EA4543" w:rsidRPr="00E03C0B">
        <w:rPr>
          <w:rFonts w:cs="TH SarabunPSK"/>
          <w:color w:val="00B050"/>
        </w:rPr>
        <w:t xml:space="preserve">sensors, </w:t>
      </w:r>
      <w:r w:rsidR="00EA4543" w:rsidRPr="00E03C0B">
        <w:rPr>
          <w:rFonts w:cs="TH SarabunPSK" w:hint="cs"/>
          <w:color w:val="00B050"/>
          <w:cs/>
        </w:rPr>
        <w:t>ยา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หมอ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พยาบาล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>ผู้ป่วย</w:t>
      </w:r>
      <w:r w:rsidR="00EA4543" w:rsidRPr="00E03C0B">
        <w:rPr>
          <w:rFonts w:cs="TH SarabunPSK"/>
          <w:color w:val="00B050"/>
        </w:rPr>
        <w:t xml:space="preserve">, </w:t>
      </w:r>
      <w:r w:rsidR="00EA4543" w:rsidRPr="00E03C0B">
        <w:rPr>
          <w:rFonts w:cs="TH SarabunPSK" w:hint="cs"/>
          <w:color w:val="00B050"/>
          <w:cs/>
        </w:rPr>
        <w:t xml:space="preserve">เครื่องวัดคลื่นหัวใจ เป็นต้น) เป็นต้น </w:t>
      </w:r>
    </w:p>
    <w:p w14:paraId="74690889" w14:textId="77777777" w:rsidR="00CD3D97" w:rsidRPr="00E03C0B" w:rsidRDefault="00CD3D97" w:rsidP="00E45CCA">
      <w:pPr>
        <w:rPr>
          <w:rFonts w:cs="TH SarabunPSK"/>
          <w:color w:val="00B050"/>
          <w:cs/>
        </w:rPr>
      </w:pPr>
      <w:r>
        <w:rPr>
          <w:rFonts w:cs="TH SarabunPSK"/>
          <w:color w:val="00B050"/>
        </w:rPr>
        <w:tab/>
      </w:r>
      <w:r>
        <w:rPr>
          <w:rFonts w:cs="TH SarabunPSK" w:hint="cs"/>
          <w:color w:val="00B050"/>
          <w:cs/>
        </w:rPr>
        <w:t>อาจเขียนในรูปแบบการ์ดความต้องการ</w:t>
      </w:r>
    </w:p>
    <w:p w14:paraId="7C7960AF" w14:textId="77777777" w:rsidR="00AD78EA" w:rsidRPr="00E03C0B" w:rsidRDefault="00AD78EA" w:rsidP="00E45CCA">
      <w:pPr>
        <w:rPr>
          <w:color w:val="00B050"/>
        </w:rPr>
      </w:pPr>
      <w:r w:rsidRPr="00E03C0B">
        <w:rPr>
          <w:rFonts w:cs="TH SarabunPSK" w:hint="cs"/>
          <w:color w:val="00B050"/>
          <w:cs/>
        </w:rPr>
        <w:tab/>
      </w:r>
      <w:r w:rsidR="00E45CCA" w:rsidRPr="00E03C0B">
        <w:rPr>
          <w:rFonts w:cs="TH SarabunPSK"/>
          <w:color w:val="00B050"/>
          <w:cs/>
        </w:rPr>
        <w:t>ความต้องการแต่</w:t>
      </w:r>
      <w:r w:rsidRPr="00E03C0B">
        <w:rPr>
          <w:rFonts w:hint="cs"/>
          <w:color w:val="00B050"/>
          <w:cs/>
        </w:rPr>
        <w:t>ละข้อควรเขียนอย่างถูกต้อง ไม่คลุมเครือ ไม่ขัดแย้งกัน ตรวจสอบได้ จัดลำดับความสำคัญ</w:t>
      </w:r>
    </w:p>
    <w:p w14:paraId="577F0F96" w14:textId="77777777" w:rsidR="00E45CCA" w:rsidRPr="00E03C0B" w:rsidRDefault="00AD78EA" w:rsidP="00E45CCA">
      <w:pPr>
        <w:rPr>
          <w:color w:val="00B050"/>
        </w:rPr>
      </w:pPr>
      <w:r w:rsidRPr="00E03C0B">
        <w:rPr>
          <w:rFonts w:hint="cs"/>
          <w:color w:val="00B050"/>
          <w:cs/>
        </w:rPr>
        <w:tab/>
        <w:t xml:space="preserve">ในการเขียนความต้องการแต่ละข้อควรระบุ ชื่อ หมายเลข </w:t>
      </w:r>
      <w:r w:rsidR="00053F43" w:rsidRPr="00E03C0B">
        <w:rPr>
          <w:rFonts w:hint="cs"/>
          <w:color w:val="00B050"/>
          <w:cs/>
        </w:rPr>
        <w:t>ลำดับความสำคัญ อินพุต กระบวนการการทำงาน เอาท์พุต การจัดการกับความผิดพลาด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4989"/>
      </w:tblGrid>
      <w:tr w:rsidR="00E03C0B" w:rsidRPr="00E03C0B" w14:paraId="188D02CE" w14:textId="77777777" w:rsidTr="00513C44">
        <w:tc>
          <w:tcPr>
            <w:tcW w:w="4027" w:type="dxa"/>
            <w:shd w:val="clear" w:color="auto" w:fill="FFFFCC"/>
          </w:tcPr>
          <w:p w14:paraId="4085CAA1" w14:textId="77777777" w:rsidR="00153CD7" w:rsidRPr="00E03C0B" w:rsidRDefault="00153CD7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ตัวอย่างการลำดับหัวข้อแยกตาม </w:t>
            </w:r>
            <w:r w:rsidRPr="00E03C0B">
              <w:rPr>
                <w:color w:val="00B050"/>
              </w:rPr>
              <w:t>system feature</w:t>
            </w:r>
          </w:p>
        </w:tc>
        <w:tc>
          <w:tcPr>
            <w:tcW w:w="4989" w:type="dxa"/>
            <w:shd w:val="clear" w:color="auto" w:fill="FFFFCC"/>
          </w:tcPr>
          <w:p w14:paraId="67BB53DC" w14:textId="77777777" w:rsidR="00153CD7" w:rsidRPr="00E03C0B" w:rsidRDefault="004C0D85" w:rsidP="00E45CCA">
            <w:pPr>
              <w:rPr>
                <w:color w:val="00B050"/>
                <w:cs/>
              </w:rPr>
            </w:pPr>
            <w:r w:rsidRPr="00E03C0B">
              <w:rPr>
                <w:rFonts w:hint="cs"/>
                <w:color w:val="00B050"/>
                <w:cs/>
              </w:rPr>
              <w:t>ตัวอย่างการลำดับหัวข้อแยกตามประเภทผู้ใช้</w:t>
            </w:r>
          </w:p>
        </w:tc>
      </w:tr>
      <w:tr w:rsidR="00E03C0B" w:rsidRPr="00E03C0B" w14:paraId="11971F5F" w14:textId="77777777" w:rsidTr="00513C44">
        <w:tc>
          <w:tcPr>
            <w:tcW w:w="4027" w:type="dxa"/>
          </w:tcPr>
          <w:p w14:paraId="74B1512E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</w:t>
            </w:r>
            <w:r w:rsidR="00153CD7" w:rsidRPr="00E03C0B">
              <w:rPr>
                <w:color w:val="00B050"/>
              </w:rPr>
              <w:t xml:space="preserve"> System Feature 1</w:t>
            </w:r>
          </w:p>
          <w:p w14:paraId="51844254" w14:textId="77777777" w:rsidR="00153CD7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3.2.1.1</w:t>
            </w:r>
            <w:r w:rsidR="00153CD7" w:rsidRPr="00E03C0B">
              <w:rPr>
                <w:color w:val="00B050"/>
              </w:rPr>
              <w:t xml:space="preserve"> </w:t>
            </w:r>
            <w:r w:rsidR="00153CD7" w:rsidRPr="00E03C0B">
              <w:rPr>
                <w:rFonts w:hint="cs"/>
                <w:color w:val="00B050"/>
                <w:cs/>
              </w:rPr>
              <w:t>คำบรรยายและความสำคัญ</w:t>
            </w:r>
            <w:r w:rsidR="00153CD7" w:rsidRPr="00E03C0B">
              <w:rPr>
                <w:color w:val="00B050"/>
              </w:rPr>
              <w:t xml:space="preserve">: </w:t>
            </w:r>
            <w:r w:rsidR="00153CD7" w:rsidRPr="00E03C0B">
              <w:rPr>
                <w:rFonts w:hint="cs"/>
                <w:color w:val="00B050"/>
                <w:cs/>
              </w:rPr>
              <w:t xml:space="preserve">อธิบายว่า </w:t>
            </w:r>
            <w:r w:rsidR="00153CD7" w:rsidRPr="00E03C0B">
              <w:rPr>
                <w:color w:val="00B050"/>
              </w:rPr>
              <w:t xml:space="preserve">feature </w:t>
            </w:r>
            <w:r w:rsidR="00153CD7" w:rsidRPr="00E03C0B">
              <w:rPr>
                <w:rFonts w:hint="cs"/>
                <w:color w:val="00B050"/>
                <w:cs/>
              </w:rPr>
              <w:t>นี้หมายถึงอะไร ใส่ความสำคัญ</w:t>
            </w:r>
            <w:r w:rsidR="00153CD7" w:rsidRPr="00E03C0B">
              <w:rPr>
                <w:rFonts w:hint="cs"/>
                <w:color w:val="00B050"/>
                <w:cs/>
              </w:rPr>
              <w:lastRenderedPageBreak/>
              <w:t xml:space="preserve">เป็นระดับ เช่น </w:t>
            </w:r>
            <w:r w:rsidR="00153CD7" w:rsidRPr="00E03C0B">
              <w:rPr>
                <w:color w:val="00B050"/>
              </w:rPr>
              <w:t xml:space="preserve">Mandatory, desirable </w:t>
            </w:r>
            <w:r w:rsidR="00153CD7" w:rsidRPr="00E03C0B">
              <w:rPr>
                <w:rFonts w:hint="cs"/>
                <w:color w:val="00B050"/>
                <w:cs/>
              </w:rPr>
              <w:t>เป็นต้น</w:t>
            </w:r>
          </w:p>
          <w:p w14:paraId="59F16AA7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3.2.1.2 ลำดับการทำงาน</w:t>
            </w:r>
            <w:r w:rsidRPr="00E03C0B">
              <w:rPr>
                <w:color w:val="00B050"/>
              </w:rPr>
              <w:t xml:space="preserve">: </w:t>
            </w:r>
            <w:r w:rsidRPr="00E03C0B">
              <w:rPr>
                <w:rFonts w:hint="cs"/>
                <w:color w:val="00B050"/>
                <w:cs/>
              </w:rPr>
              <w:t>บอกลำดับการทำงานและการตอบสนองของระบบต่อผู้ใช้หรือโลกภายนอก</w:t>
            </w:r>
          </w:p>
          <w:p w14:paraId="1D957637" w14:textId="77777777" w:rsidR="006226B3" w:rsidRPr="00E03C0B" w:rsidRDefault="006226B3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>3.2.1.3 ความต้องการ</w:t>
            </w:r>
          </w:p>
          <w:p w14:paraId="09E4E4E4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3.2.1.3.1 </w:t>
            </w:r>
            <w:r w:rsidRPr="00E03C0B">
              <w:rPr>
                <w:color w:val="00B050"/>
              </w:rPr>
              <w:t>functional req #1</w:t>
            </w:r>
            <w:r w:rsidR="00022C38">
              <w:rPr>
                <w:color w:val="00B050"/>
              </w:rPr>
              <w:t>.1</w:t>
            </w:r>
          </w:p>
          <w:p w14:paraId="2D2DA831" w14:textId="77777777" w:rsidR="004C54B1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1) description:</w:t>
            </w:r>
          </w:p>
          <w:p w14:paraId="4B9A1D77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2) inputs:</w:t>
            </w:r>
          </w:p>
          <w:p w14:paraId="72694AE0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4C6A5BC0" w14:textId="77777777" w:rsidR="00F46239" w:rsidRPr="00E03C0B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944EF7" w:rsidRPr="00E03C0B">
              <w:rPr>
                <w:color w:val="00B050"/>
              </w:rPr>
              <w:t>:</w:t>
            </w:r>
          </w:p>
          <w:p w14:paraId="274EAFA4" w14:textId="77777777" w:rsidR="00F46239" w:rsidRDefault="00F46239" w:rsidP="00E45CCA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</w:t>
            </w:r>
            <w:r w:rsidR="00C25552" w:rsidRPr="00E03C0B">
              <w:rPr>
                <w:color w:val="00B050"/>
              </w:rPr>
              <w:t>s</w:t>
            </w:r>
            <w:r w:rsidRPr="00E03C0B">
              <w:rPr>
                <w:color w:val="00B050"/>
              </w:rPr>
              <w:t xml:space="preserve"> handling:</w:t>
            </w:r>
          </w:p>
          <w:p w14:paraId="10B4E6B8" w14:textId="77777777" w:rsidR="00AF7B9F" w:rsidRPr="00AF7B9F" w:rsidRDefault="00AF7B9F" w:rsidP="00AF7B9F">
            <w:pPr>
              <w:rPr>
                <w:color w:val="00B050"/>
              </w:rPr>
            </w:pPr>
            <w:r>
              <w:rPr>
                <w:color w:val="00B050"/>
              </w:rPr>
              <w:t>3.2.1.2 functional req #</w:t>
            </w:r>
            <w:r w:rsidR="00022C38">
              <w:rPr>
                <w:color w:val="00B050"/>
              </w:rPr>
              <w:t>1.</w:t>
            </w:r>
            <w:r>
              <w:rPr>
                <w:color w:val="00B050"/>
              </w:rPr>
              <w:t>2</w:t>
            </w:r>
          </w:p>
          <w:p w14:paraId="0703E6E8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1) description:</w:t>
            </w:r>
          </w:p>
          <w:p w14:paraId="3BBDFF64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2) inputs:</w:t>
            </w:r>
          </w:p>
          <w:p w14:paraId="02FB6025" w14:textId="77777777" w:rsidR="00AF7B9F" w:rsidRPr="00AF7B9F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3) process:</w:t>
            </w:r>
          </w:p>
          <w:p w14:paraId="00A4237E" w14:textId="77777777" w:rsidR="00AF7B9F" w:rsidRPr="00E03C0B" w:rsidRDefault="00AF7B9F" w:rsidP="00AF7B9F">
            <w:pPr>
              <w:rPr>
                <w:color w:val="00B050"/>
              </w:rPr>
            </w:pPr>
            <w:r w:rsidRPr="00AF7B9F">
              <w:rPr>
                <w:color w:val="00B050"/>
              </w:rPr>
              <w:t xml:space="preserve">  4) outputs:</w:t>
            </w:r>
          </w:p>
          <w:p w14:paraId="33F24728" w14:textId="77777777" w:rsidR="004C54B1" w:rsidRPr="00E03C0B" w:rsidRDefault="004C54B1" w:rsidP="00E45CCA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System Feature 2</w:t>
            </w:r>
          </w:p>
        </w:tc>
        <w:tc>
          <w:tcPr>
            <w:tcW w:w="4989" w:type="dxa"/>
          </w:tcPr>
          <w:p w14:paraId="70A0A4B6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lastRenderedPageBreak/>
              <w:t>3.2.1</w:t>
            </w:r>
            <w:r w:rsidRPr="00E03C0B">
              <w:rPr>
                <w:color w:val="00B050"/>
              </w:rPr>
              <w:t xml:space="preserve"> User Class 1</w:t>
            </w:r>
          </w:p>
          <w:p w14:paraId="5DDBC959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3.2.1.1 </w:t>
            </w:r>
            <w:r w:rsidRPr="00E03C0B">
              <w:rPr>
                <w:color w:val="00B050"/>
              </w:rPr>
              <w:t>functional req #1.1</w:t>
            </w:r>
          </w:p>
          <w:p w14:paraId="53C83ADD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t xml:space="preserve">  1) description:</w:t>
            </w:r>
            <w:r w:rsidR="00DD6930" w:rsidRPr="00E03C0B">
              <w:rPr>
                <w:color w:val="00B050"/>
              </w:rPr>
              <w:t xml:space="preserve"> </w:t>
            </w:r>
            <w:r w:rsidR="00DD6930" w:rsidRPr="00E03C0B">
              <w:rPr>
                <w:rFonts w:hint="cs"/>
                <w:color w:val="00B050"/>
                <w:cs/>
              </w:rPr>
              <w:t>อธิบายพร้อมบอกความสำคัญ</w:t>
            </w:r>
          </w:p>
          <w:p w14:paraId="438720D4" w14:textId="77777777" w:rsidR="001D0E50" w:rsidRPr="00E03C0B" w:rsidRDefault="001D0E50" w:rsidP="001D0E50">
            <w:pPr>
              <w:rPr>
                <w:color w:val="00B050"/>
                <w:cs/>
              </w:rPr>
            </w:pPr>
            <w:r w:rsidRPr="00E03C0B">
              <w:rPr>
                <w:color w:val="00B050"/>
              </w:rPr>
              <w:lastRenderedPageBreak/>
              <w:t xml:space="preserve">  2) inputs:</w:t>
            </w:r>
            <w:r w:rsidR="003068A9">
              <w:rPr>
                <w:color w:val="00B050"/>
              </w:rPr>
              <w:t xml:space="preserve"> </w:t>
            </w:r>
            <w:r w:rsidR="003068A9">
              <w:rPr>
                <w:rFonts w:hint="cs"/>
                <w:color w:val="00B050"/>
                <w:cs/>
              </w:rPr>
              <w:t>บอกข้อมูลที่ต้องใช้ในการทำฟังก์ชั่นโดยละเอียด เพื่อส่งต่อให้ฝ่ายออกแบบทำงานต่อได้</w:t>
            </w:r>
          </w:p>
          <w:p w14:paraId="3203381D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3) process:</w:t>
            </w:r>
          </w:p>
          <w:p w14:paraId="408C74DF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4) outputs</w:t>
            </w:r>
            <w:r w:rsidR="00F61A83" w:rsidRPr="00E03C0B">
              <w:rPr>
                <w:color w:val="00B050"/>
              </w:rPr>
              <w:t>:</w:t>
            </w:r>
          </w:p>
          <w:p w14:paraId="676C5BA9" w14:textId="77777777" w:rsidR="001D0E50" w:rsidRPr="00E03C0B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 xml:space="preserve">  5) errors handling:</w:t>
            </w:r>
          </w:p>
          <w:p w14:paraId="43055BA1" w14:textId="77777777" w:rsidR="001D0E50" w:rsidRDefault="001D0E50" w:rsidP="001D0E50">
            <w:pPr>
              <w:rPr>
                <w:color w:val="00B050"/>
              </w:rPr>
            </w:pPr>
            <w:r w:rsidRPr="00E03C0B">
              <w:rPr>
                <w:color w:val="00B050"/>
              </w:rPr>
              <w:t>3.2.1.2 function req #1.2</w:t>
            </w:r>
          </w:p>
          <w:p w14:paraId="3F990548" w14:textId="77777777" w:rsidR="00022C38" w:rsidRPr="00E03C0B" w:rsidRDefault="00022C38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  <w:p w14:paraId="6C6C742B" w14:textId="77777777" w:rsidR="00153CD7" w:rsidRDefault="001D0E50" w:rsidP="001D0E50">
            <w:pPr>
              <w:rPr>
                <w:color w:val="00B050"/>
              </w:rPr>
            </w:pPr>
            <w:r w:rsidRPr="00E03C0B">
              <w:rPr>
                <w:rFonts w:hint="cs"/>
                <w:color w:val="00B050"/>
                <w:cs/>
              </w:rPr>
              <w:t xml:space="preserve">3.2.2 </w:t>
            </w:r>
            <w:r w:rsidRPr="00E03C0B">
              <w:rPr>
                <w:color w:val="00B050"/>
              </w:rPr>
              <w:t>User Class 2</w:t>
            </w:r>
          </w:p>
          <w:p w14:paraId="17B18DBC" w14:textId="77777777" w:rsidR="00954793" w:rsidRPr="00E03C0B" w:rsidRDefault="00954793" w:rsidP="001D0E50">
            <w:pPr>
              <w:rPr>
                <w:color w:val="00B050"/>
              </w:rPr>
            </w:pPr>
            <w:r>
              <w:rPr>
                <w:color w:val="00B050"/>
              </w:rPr>
              <w:t>…</w:t>
            </w:r>
          </w:p>
        </w:tc>
      </w:tr>
      <w:tr w:rsidR="00392CFE" w:rsidRPr="00E03C0B" w14:paraId="0A7395D7" w14:textId="77777777" w:rsidTr="00513C44">
        <w:tc>
          <w:tcPr>
            <w:tcW w:w="4027" w:type="dxa"/>
            <w:shd w:val="clear" w:color="auto" w:fill="FFFFCC"/>
          </w:tcPr>
          <w:p w14:paraId="6D9B2A38" w14:textId="77777777" w:rsidR="00392CFE" w:rsidRPr="00392CFE" w:rsidRDefault="00392CFE" w:rsidP="00E45CCA">
            <w:pPr>
              <w:rPr>
                <w:color w:val="00B050"/>
                <w:cs/>
              </w:rPr>
            </w:pPr>
            <w:r>
              <w:rPr>
                <w:rFonts w:hint="cs"/>
                <w:color w:val="00B050"/>
                <w:cs/>
              </w:rPr>
              <w:lastRenderedPageBreak/>
              <w:t xml:space="preserve">การเขียนตาม </w:t>
            </w:r>
            <w:r>
              <w:rPr>
                <w:color w:val="00B050"/>
              </w:rPr>
              <w:t xml:space="preserve">use case </w:t>
            </w:r>
            <w:r>
              <w:rPr>
                <w:rFonts w:hint="cs"/>
                <w:color w:val="00B050"/>
                <w:cs/>
              </w:rPr>
              <w:t xml:space="preserve">ดู </w:t>
            </w:r>
            <w:hyperlink r:id="rId8" w:history="1">
              <w:r w:rsidRPr="00E032C9">
                <w:rPr>
                  <w:rStyle w:val="Hyperlink"/>
                </w:rPr>
                <w:t>http://tynerblain.com/blog/</w:t>
              </w:r>
              <w:r w:rsidRPr="00E032C9">
                <w:rPr>
                  <w:rStyle w:val="Hyperlink"/>
                  <w:rFonts w:cs="TH SarabunPSK"/>
                  <w:cs/>
                </w:rPr>
                <w:t>2007/04/09/</w:t>
              </w:r>
              <w:r w:rsidRPr="00E032C9">
                <w:rPr>
                  <w:rStyle w:val="Hyperlink"/>
                </w:rPr>
                <w:t>sample-use-case-example/</w:t>
              </w:r>
            </w:hyperlink>
            <w:r>
              <w:rPr>
                <w:rFonts w:hint="cs"/>
                <w:color w:val="00B050"/>
                <w:cs/>
              </w:rPr>
              <w:t xml:space="preserve"> </w:t>
            </w:r>
          </w:p>
        </w:tc>
        <w:tc>
          <w:tcPr>
            <w:tcW w:w="4989" w:type="dxa"/>
            <w:shd w:val="clear" w:color="auto" w:fill="FFFFCC"/>
          </w:tcPr>
          <w:p w14:paraId="74AF94B6" w14:textId="77777777" w:rsidR="00392CFE" w:rsidRDefault="00392CFE" w:rsidP="001D0E50">
            <w:pPr>
              <w:rPr>
                <w:color w:val="00B050"/>
              </w:rPr>
            </w:pPr>
            <w:r>
              <w:rPr>
                <w:rFonts w:hint="cs"/>
                <w:color w:val="00B050"/>
                <w:cs/>
              </w:rPr>
              <w:t xml:space="preserve">การเขียนตาม </w:t>
            </w:r>
            <w:r>
              <w:rPr>
                <w:color w:val="00B050"/>
              </w:rPr>
              <w:t>user story</w:t>
            </w:r>
            <w:r w:rsidR="00B8554C">
              <w:rPr>
                <w:color w:val="00B050"/>
              </w:rPr>
              <w:t xml:space="preserve"> </w:t>
            </w:r>
            <w:r w:rsidR="00B8554C">
              <w:rPr>
                <w:rFonts w:hint="cs"/>
                <w:color w:val="00B050"/>
                <w:cs/>
              </w:rPr>
              <w:t>ดู</w:t>
            </w:r>
          </w:p>
          <w:p w14:paraId="0EE8F964" w14:textId="77777777" w:rsidR="00B8554C" w:rsidRDefault="00000000" w:rsidP="00B8554C">
            <w:pPr>
              <w:pStyle w:val="ListParagraph"/>
              <w:numPr>
                <w:ilvl w:val="0"/>
                <w:numId w:val="7"/>
              </w:numPr>
              <w:rPr>
                <w:color w:val="00B050"/>
              </w:rPr>
            </w:pPr>
            <w:hyperlink r:id="rId9" w:history="1">
              <w:r w:rsidR="00B8554C" w:rsidRPr="00E032C9">
                <w:rPr>
                  <w:rStyle w:val="Hyperlink"/>
                </w:rPr>
                <w:t>https://opkey.com/user-guide/pages.php?subid=151&amp;accordid=10&amp;val=TEAM</w:t>
              </w:r>
            </w:hyperlink>
            <w:r w:rsidR="00B8554C">
              <w:rPr>
                <w:color w:val="00B050"/>
              </w:rPr>
              <w:t xml:space="preserve"> </w:t>
            </w:r>
          </w:p>
          <w:p w14:paraId="1AB41AC4" w14:textId="77777777" w:rsidR="00B8554C" w:rsidRPr="00B8554C" w:rsidRDefault="00000000" w:rsidP="00B8554C">
            <w:pPr>
              <w:pStyle w:val="ListParagraph"/>
              <w:numPr>
                <w:ilvl w:val="0"/>
                <w:numId w:val="7"/>
              </w:numPr>
              <w:rPr>
                <w:color w:val="00B050"/>
                <w:cs/>
              </w:rPr>
            </w:pPr>
            <w:hyperlink r:id="rId10" w:history="1">
              <w:r w:rsidR="00B8554C" w:rsidRPr="00E032C9">
                <w:rPr>
                  <w:rStyle w:val="Hyperlink"/>
                </w:rPr>
                <w:t>https://goo.gl/images/4YVG3S</w:t>
              </w:r>
            </w:hyperlink>
          </w:p>
        </w:tc>
      </w:tr>
    </w:tbl>
    <w:p w14:paraId="0F481B45" w14:textId="77777777" w:rsidR="00153CD7" w:rsidRPr="00E03C0B" w:rsidRDefault="00153CD7" w:rsidP="00E45CCA">
      <w:pPr>
        <w:rPr>
          <w:color w:val="00B050"/>
          <w:cs/>
        </w:rPr>
      </w:pPr>
    </w:p>
    <w:p w14:paraId="5C4AE874" w14:textId="77777777" w:rsidR="00E45CCA" w:rsidRPr="00E03C0B" w:rsidRDefault="00E45CCA" w:rsidP="00E45CCA">
      <w:pPr>
        <w:rPr>
          <w:color w:val="00B050"/>
        </w:rPr>
      </w:pPr>
      <w:r w:rsidRPr="00E03C0B">
        <w:rPr>
          <w:color w:val="00B050"/>
        </w:rPr>
        <w:t>*/</w:t>
      </w:r>
    </w:p>
    <w:p w14:paraId="40C4816F" w14:textId="77777777" w:rsidR="009360A7" w:rsidRPr="005565F2" w:rsidRDefault="009360A7" w:rsidP="009360A7">
      <w:pPr>
        <w:pStyle w:val="ListParagraph"/>
        <w:rPr>
          <w:highlight w:val="yellow"/>
        </w:rPr>
      </w:pPr>
      <w:r w:rsidRPr="005565F2">
        <w:rPr>
          <w:rFonts w:hint="cs"/>
          <w:highlight w:val="yellow"/>
          <w:cs/>
        </w:rPr>
        <w:t xml:space="preserve">ความต้องการแบบ </w:t>
      </w:r>
      <w:r w:rsidRPr="005565F2">
        <w:rPr>
          <w:highlight w:val="yellow"/>
        </w:rPr>
        <w:t>Non-functional</w:t>
      </w:r>
    </w:p>
    <w:p w14:paraId="4DA64A41" w14:textId="541C2115" w:rsidR="00E03C0B" w:rsidRPr="00E052C5" w:rsidRDefault="00E03C0B" w:rsidP="00E03C0B">
      <w:pPr>
        <w:rPr>
          <w:color w:val="00B050"/>
        </w:rPr>
      </w:pPr>
      <w:r w:rsidRPr="00E052C5">
        <w:rPr>
          <w:color w:val="00B050"/>
        </w:rPr>
        <w:t>/*</w:t>
      </w:r>
      <w:r w:rsidRPr="00E052C5">
        <w:rPr>
          <w:color w:val="00B050"/>
        </w:rPr>
        <w:tab/>
      </w:r>
      <w:r w:rsidRPr="00E052C5">
        <w:rPr>
          <w:rFonts w:hint="cs"/>
          <w:color w:val="00B050"/>
          <w:cs/>
        </w:rPr>
        <w:t xml:space="preserve">ระบุความต้องการแบบ </w:t>
      </w:r>
      <w:r w:rsidRPr="00E052C5">
        <w:rPr>
          <w:color w:val="00B050"/>
        </w:rPr>
        <w:t xml:space="preserve">Non-functional </w:t>
      </w:r>
      <w:r w:rsidRPr="00E052C5">
        <w:rPr>
          <w:rFonts w:hint="cs"/>
          <w:color w:val="00B050"/>
          <w:cs/>
        </w:rPr>
        <w:t>ที่วัดได้ โดยควรบอก</w:t>
      </w:r>
      <w:r w:rsidR="001F241A">
        <w:rPr>
          <w:rFonts w:hint="cs"/>
          <w:color w:val="00B050"/>
          <w:cs/>
        </w:rPr>
        <w:t xml:space="preserve">หมายเลขของความต้องการ </w:t>
      </w:r>
      <w:r w:rsidRPr="00E052C5">
        <w:rPr>
          <w:rFonts w:hint="cs"/>
          <w:color w:val="00B050"/>
          <w:cs/>
        </w:rPr>
        <w:t xml:space="preserve">เป้าหมายที่ต้องการ และวิธีการวัด </w:t>
      </w:r>
      <w:r w:rsidR="00EF03EF" w:rsidRPr="00E052C5">
        <w:rPr>
          <w:rFonts w:hint="cs"/>
          <w:color w:val="00B050"/>
          <w:cs/>
        </w:rPr>
        <w:t xml:space="preserve">อาจมีการอ้างอิง </w:t>
      </w:r>
      <w:r w:rsidR="00EF03EF" w:rsidRPr="00E052C5">
        <w:rPr>
          <w:color w:val="00B050"/>
        </w:rPr>
        <w:t xml:space="preserve">functional requirements </w:t>
      </w:r>
      <w:r w:rsidRPr="00E052C5">
        <w:rPr>
          <w:rFonts w:hint="cs"/>
          <w:color w:val="00B050"/>
          <w:cs/>
        </w:rPr>
        <w:t>ซึ่งอาจแบ่งเป็นหัวข้อย่อยตามคุณสมบัติที่ระบบควรมีหรือต้องคำนึงถึง</w:t>
      </w:r>
      <w:r w:rsidR="00E32FB7" w:rsidRPr="00E052C5">
        <w:rPr>
          <w:rFonts w:hint="cs"/>
          <w:color w:val="00B050"/>
          <w:cs/>
        </w:rPr>
        <w:t xml:space="preserve"> เช่น</w:t>
      </w:r>
      <w:r w:rsidR="00C9297D">
        <w:rPr>
          <w:color w:val="00B050"/>
        </w:rPr>
        <w:t xml:space="preserve"> </w:t>
      </w:r>
    </w:p>
    <w:p w14:paraId="7F7B6BA9" w14:textId="77777777" w:rsidR="00E32FB7" w:rsidRPr="00E052C5" w:rsidRDefault="00E32FB7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 xml:space="preserve">3.3.1 Performance: </w:t>
      </w:r>
      <w:r w:rsidRPr="00E052C5">
        <w:rPr>
          <w:rFonts w:hint="cs"/>
          <w:color w:val="00B050"/>
          <w:cs/>
        </w:rPr>
        <w:t>บอกประสิทธิภาพของการทำงานภายใต้สภาพแวดล้อมต่างๆ เช่น</w:t>
      </w:r>
    </w:p>
    <w:p w14:paraId="3CDE409C" w14:textId="77777777" w:rsidR="00E32FB7" w:rsidRPr="00E052C5" w:rsidRDefault="003F0308" w:rsidP="00E03C0B">
      <w:pPr>
        <w:rPr>
          <w:color w:val="00B050"/>
        </w:rPr>
      </w:pPr>
      <w:r>
        <w:rPr>
          <w:rFonts w:hint="cs"/>
          <w:color w:val="00B050"/>
          <w:cs/>
        </w:rPr>
        <w:lastRenderedPageBreak/>
        <w:tab/>
        <w:t>ระบบรองรับ</w:t>
      </w:r>
      <w:r w:rsidR="00E32FB7" w:rsidRPr="00E052C5">
        <w:rPr>
          <w:rFonts w:hint="cs"/>
          <w:color w:val="00B050"/>
          <w:cs/>
        </w:rPr>
        <w:t>คำขอการลงทะเบียนเรียนจากนิสิตพร้อมกันได้ โดย</w:t>
      </w:r>
      <w:r w:rsidR="00EF03EF" w:rsidRPr="00E052C5">
        <w:rPr>
          <w:rFonts w:hint="cs"/>
          <w:color w:val="00B050"/>
          <w:cs/>
        </w:rPr>
        <w:t xml:space="preserve">ระบบสามารถรองรับคำขอได้ </w:t>
      </w:r>
      <w:r w:rsidR="00EF03EF" w:rsidRPr="00E052C5">
        <w:rPr>
          <w:color w:val="00B050"/>
        </w:rPr>
        <w:t xml:space="preserve">500 </w:t>
      </w:r>
      <w:r w:rsidR="00EF03EF" w:rsidRPr="00E052C5">
        <w:rPr>
          <w:rFonts w:hint="cs"/>
          <w:color w:val="00B050"/>
          <w:cs/>
        </w:rPr>
        <w:t xml:space="preserve">คำขอในเวลา </w:t>
      </w:r>
      <w:r w:rsidR="00EF03EF" w:rsidRPr="00E052C5">
        <w:rPr>
          <w:color w:val="00B050"/>
        </w:rPr>
        <w:t xml:space="preserve">1 </w:t>
      </w:r>
      <w:r w:rsidR="00EF03EF" w:rsidRPr="00E052C5">
        <w:rPr>
          <w:rFonts w:hint="cs"/>
          <w:color w:val="00B050"/>
          <w:cs/>
        </w:rPr>
        <w:t>วินาที</w:t>
      </w:r>
    </w:p>
    <w:p w14:paraId="35617139" w14:textId="77777777" w:rsidR="00EF03EF" w:rsidRPr="00E052C5" w:rsidRDefault="00EF03EF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</w:r>
      <w:r w:rsidRPr="00E052C5">
        <w:rPr>
          <w:color w:val="00B050"/>
        </w:rPr>
        <w:t xml:space="preserve">3.3.2 Reliability: </w:t>
      </w:r>
      <w:r w:rsidRPr="00E052C5">
        <w:rPr>
          <w:rFonts w:hint="cs"/>
          <w:color w:val="00B050"/>
          <w:cs/>
        </w:rPr>
        <w:t>บอกความน่าเชื่อถือของระบบ เช่น ระบบจะต้องมีความน่าเชื่อถือและไม่ล้มเหลวถึงแม้ว่าจะเป็นช่วงลงทะเบียนของนิสิต โดย</w:t>
      </w:r>
      <w:r w:rsidR="004E27C5" w:rsidRPr="00E052C5">
        <w:rPr>
          <w:rFonts w:hint="cs"/>
          <w:color w:val="00B050"/>
          <w:cs/>
        </w:rPr>
        <w:t>หากระบบ</w:t>
      </w:r>
      <w:r w:rsidR="00872D6D" w:rsidRPr="00E052C5">
        <w:rPr>
          <w:rFonts w:hint="cs"/>
          <w:color w:val="00B050"/>
          <w:cs/>
        </w:rPr>
        <w:t>ล้มเหลว</w:t>
      </w:r>
      <w:r w:rsidR="004E27C5" w:rsidRPr="00E052C5">
        <w:rPr>
          <w:rFonts w:hint="cs"/>
          <w:color w:val="00B050"/>
          <w:cs/>
        </w:rPr>
        <w:t xml:space="preserve"> จะต้องกลับมาใช้งานได้ภายใน 10 นาที</w:t>
      </w:r>
    </w:p>
    <w:p w14:paraId="7641554C" w14:textId="77777777" w:rsidR="004E27C5" w:rsidRPr="00E052C5" w:rsidRDefault="004E27C5" w:rsidP="00E03C0B">
      <w:pPr>
        <w:rPr>
          <w:color w:val="00B050"/>
        </w:rPr>
      </w:pPr>
      <w:r w:rsidRPr="00E052C5">
        <w:rPr>
          <w:rFonts w:hint="cs"/>
          <w:color w:val="00B050"/>
          <w:cs/>
        </w:rPr>
        <w:tab/>
        <w:t xml:space="preserve">3.3.3 </w:t>
      </w:r>
      <w:r w:rsidRPr="00E052C5">
        <w:rPr>
          <w:color w:val="00B050"/>
        </w:rPr>
        <w:t xml:space="preserve">Availability: </w:t>
      </w:r>
      <w:r w:rsidRPr="00E052C5">
        <w:rPr>
          <w:rFonts w:hint="cs"/>
          <w:color w:val="00B050"/>
          <w:cs/>
        </w:rPr>
        <w:t>บอกการใช้งานได้ของระบบ เ</w:t>
      </w:r>
      <w:r w:rsidR="003903BE" w:rsidRPr="00E052C5">
        <w:rPr>
          <w:rFonts w:hint="cs"/>
          <w:color w:val="00B050"/>
          <w:cs/>
        </w:rPr>
        <w:t xml:space="preserve">ช่น ระบบสามารถใช้งานได้ตลอดเวลาในช่วง 8.00 </w:t>
      </w:r>
      <w:r w:rsidR="003903BE" w:rsidRPr="00E052C5">
        <w:rPr>
          <w:color w:val="00B050"/>
          <w:cs/>
        </w:rPr>
        <w:t>–</w:t>
      </w:r>
      <w:r w:rsidR="003903BE" w:rsidRPr="00E052C5">
        <w:rPr>
          <w:rFonts w:hint="cs"/>
          <w:color w:val="00B050"/>
          <w:cs/>
        </w:rPr>
        <w:t xml:space="preserve"> 17.00 น.</w:t>
      </w:r>
      <w:r w:rsidR="006F28B2" w:rsidRPr="00E052C5">
        <w:rPr>
          <w:rFonts w:hint="cs"/>
          <w:color w:val="00B050"/>
          <w:cs/>
        </w:rPr>
        <w:t xml:space="preserve"> โดยเวลาที่ระบบดาวน์รวมกันจะต้องไม่เกิน 5 นาทีต่อวันในช่วงเวลาดังกล่าว</w:t>
      </w:r>
    </w:p>
    <w:p w14:paraId="43722A4A" w14:textId="77777777" w:rsidR="008B564E" w:rsidRPr="00E052C5" w:rsidRDefault="008B564E" w:rsidP="00E03C0B">
      <w:pPr>
        <w:rPr>
          <w:color w:val="00B050"/>
          <w:cs/>
        </w:rPr>
      </w:pPr>
      <w:r w:rsidRPr="00E052C5">
        <w:rPr>
          <w:rFonts w:hint="cs"/>
          <w:color w:val="00B050"/>
          <w:cs/>
        </w:rPr>
        <w:t>เป็นต้น</w:t>
      </w:r>
    </w:p>
    <w:p w14:paraId="0DCD1F18" w14:textId="77777777" w:rsidR="00E03C0B" w:rsidRPr="00E052C5" w:rsidRDefault="00E03C0B" w:rsidP="00E03C0B">
      <w:pPr>
        <w:rPr>
          <w:color w:val="00B050"/>
        </w:rPr>
      </w:pPr>
      <w:r w:rsidRPr="00E052C5">
        <w:rPr>
          <w:color w:val="00B050"/>
        </w:rPr>
        <w:t>*/</w:t>
      </w:r>
    </w:p>
    <w:p w14:paraId="112E96C4" w14:textId="77777777" w:rsidR="009360A7" w:rsidRDefault="00E3185C" w:rsidP="009360A7">
      <w:pPr>
        <w:pStyle w:val="ListParagraph"/>
      </w:pPr>
      <w:r>
        <w:rPr>
          <w:rFonts w:hint="cs"/>
          <w:cs/>
        </w:rPr>
        <w:t>ความต้องการ</w:t>
      </w:r>
      <w:r w:rsidR="009360A7">
        <w:rPr>
          <w:rFonts w:hint="cs"/>
          <w:cs/>
        </w:rPr>
        <w:t>อื่นๆ</w:t>
      </w:r>
    </w:p>
    <w:sdt>
      <w:sdtPr>
        <w:id w:val="1562595663"/>
        <w:placeholder>
          <w:docPart w:val="464AF09AF2C840EDB4A94C24003FA95A"/>
        </w:placeholder>
      </w:sdtPr>
      <w:sdtContent>
        <w:p w14:paraId="435A95C6" w14:textId="77777777" w:rsidR="00C23B91" w:rsidRDefault="006E3BA7" w:rsidP="00C23B91">
          <w:r w:rsidRPr="006E3BA7">
            <w:t>&lt;</w:t>
          </w:r>
          <w:r w:rsidR="00E3185C">
            <w:rPr>
              <w:rFonts w:cs="TH SarabunPSK" w:hint="cs"/>
              <w:cs/>
            </w:rPr>
            <w:t>ระบุความต้องการอื่นที่ไม่สามารถระบุได้ในหัวข้อก่อนหน้า</w:t>
          </w:r>
          <w:r w:rsidR="00E3185C">
            <w:rPr>
              <w:rFonts w:cs="TH SarabunPSK"/>
            </w:rPr>
            <w:t xml:space="preserve"> </w:t>
          </w:r>
          <w:r w:rsidR="000A11CF">
            <w:rPr>
              <w:rFonts w:cs="TH SarabunPSK" w:hint="cs"/>
              <w:cs/>
            </w:rPr>
            <w:t xml:space="preserve">เช่น ความต้องการที่เกิดจากนโยบายขององค์กร กฎหมาย หรือความสามารถในการนำกลับมาใช้ใหม่ เป็นต้น </w:t>
          </w:r>
          <w:r w:rsidR="00E3185C">
            <w:rPr>
              <w:rFonts w:cs="TH SarabunPSK" w:hint="cs"/>
              <w:cs/>
            </w:rPr>
            <w:t>หากไม่มีความต้องการอื่น ให้ตัดหัวข้อนี้ทิ้ง</w:t>
          </w:r>
          <w:r w:rsidRPr="006E3BA7">
            <w:t>&gt;</w:t>
          </w:r>
        </w:p>
      </w:sdtContent>
    </w:sdt>
    <w:p w14:paraId="0530AC18" w14:textId="77777777" w:rsidR="009360A7" w:rsidRPr="00A362E7" w:rsidRDefault="00683AE6" w:rsidP="00F72DC6">
      <w:pPr>
        <w:pStyle w:val="ListParagraph"/>
        <w:numPr>
          <w:ilvl w:val="0"/>
          <w:numId w:val="6"/>
        </w:numPr>
        <w:rPr>
          <w:highlight w:val="yellow"/>
        </w:rPr>
      </w:pPr>
      <w:r w:rsidRPr="00A362E7">
        <w:rPr>
          <w:rFonts w:hint="cs"/>
          <w:highlight w:val="yellow"/>
          <w:cs/>
        </w:rPr>
        <w:t>แผนภาพ</w:t>
      </w:r>
      <w:r w:rsidR="00A64DBB" w:rsidRPr="00A362E7">
        <w:rPr>
          <w:rFonts w:hint="cs"/>
          <w:highlight w:val="yellow"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464AF09AF2C840EDB4A94C24003FA95A"/>
        </w:placeholder>
      </w:sdtPr>
      <w:sdtEndPr>
        <w:rPr>
          <w:b w:val="0"/>
          <w:bCs w:val="0"/>
        </w:rPr>
      </w:sdtEndPr>
      <w:sdtContent>
        <w:p w14:paraId="3746BC0F" w14:textId="0C36283C" w:rsidR="00552476" w:rsidRPr="00E00CBA" w:rsidRDefault="00E00CBA" w:rsidP="00552476">
          <w:r w:rsidRPr="00E00CBA">
            <w:t>&lt;</w:t>
          </w:r>
          <w:r>
            <w:rPr>
              <w:rFonts w:cs="TH SarabunPSK" w:hint="cs"/>
              <w:cs/>
            </w:rPr>
            <w:t xml:space="preserve">อาจใส่แผนภาพการวิเคราะห์ระบบ </w:t>
          </w:r>
          <w:r w:rsidRPr="00095600">
            <w:rPr>
              <w:rFonts w:cs="TH SarabunPSK"/>
              <w:highlight w:val="yellow"/>
            </w:rPr>
            <w:t>DFD</w:t>
          </w:r>
          <w:r w:rsidR="00095600" w:rsidRPr="00095600">
            <w:rPr>
              <w:rFonts w:cs="TH SarabunPSK"/>
              <w:highlight w:val="yellow"/>
            </w:rPr>
            <w:t>/</w:t>
          </w:r>
          <w:r w:rsidR="00095600" w:rsidRPr="00095600">
            <w:rPr>
              <w:rFonts w:cs="TH SarabunPSK" w:hint="cs"/>
              <w:highlight w:val="yellow"/>
              <w:cs/>
            </w:rPr>
            <w:t>พีร์</w:t>
          </w:r>
          <w:r>
            <w:rPr>
              <w:rFonts w:cs="TH SarabunPSK"/>
            </w:rPr>
            <w:t xml:space="preserve">, </w:t>
          </w:r>
          <w:r w:rsidRPr="00230A84">
            <w:rPr>
              <w:rFonts w:cs="TH SarabunPSK"/>
              <w:highlight w:val="yellow"/>
            </w:rPr>
            <w:t>Use case diagrams</w:t>
          </w:r>
          <w:r w:rsidR="00230A84" w:rsidRPr="001B1269">
            <w:rPr>
              <w:rFonts w:cs="TH SarabunPSK"/>
              <w:highlight w:val="yellow"/>
            </w:rPr>
            <w:t xml:space="preserve">/ </w:t>
          </w:r>
          <w:r w:rsidR="00230A84" w:rsidRPr="001B1269">
            <w:rPr>
              <w:rFonts w:cs="TH SarabunPSK" w:hint="cs"/>
              <w:highlight w:val="yellow"/>
              <w:cs/>
            </w:rPr>
            <w:t>พี่โจ</w:t>
          </w:r>
          <w:r w:rsidR="00230A84">
            <w:rPr>
              <w:rFonts w:cs="TH SarabunPSK" w:hint="cs"/>
              <w:cs/>
            </w:rPr>
            <w:t xml:space="preserve"> </w:t>
          </w:r>
          <w:r w:rsidRPr="00E00CBA">
            <w:t>&gt;</w:t>
          </w:r>
        </w:p>
      </w:sdtContent>
    </w:sdt>
    <w:p w14:paraId="2FA94CCA" w14:textId="77777777" w:rsidR="00683AE6" w:rsidRDefault="00683AE6" w:rsidP="00F72DC6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>ภาคผนวก</w:t>
      </w:r>
    </w:p>
    <w:sdt>
      <w:sdtPr>
        <w:rPr>
          <w:cs/>
        </w:rPr>
        <w:id w:val="1823625206"/>
        <w:placeholder>
          <w:docPart w:val="464AF09AF2C840EDB4A94C24003FA95A"/>
        </w:placeholder>
      </w:sdtPr>
      <w:sdtContent>
        <w:p w14:paraId="0CF3A3D9" w14:textId="14B22F16" w:rsidR="008F42A8" w:rsidRDefault="00BC650D" w:rsidP="008F42A8">
          <w:r w:rsidRPr="00BC650D">
            <w:t>&lt;</w:t>
          </w:r>
          <w:r>
            <w:rPr>
              <w:rFonts w:cs="TH SarabunPSK" w:hint="cs"/>
              <w:cs/>
            </w:rPr>
            <w:t xml:space="preserve">เป็นการให้ข้อมูลเพิ่มเติมที่จะเป็นประโยชน์ในการพัฒนา เช่น เอกสารรายละเอียดของโครงการพัฒนาระบบ เอกสารทางการตลาด บันทึกการประชุมกับลูกค้า </w:t>
          </w:r>
          <w:r w:rsidR="00973D52">
            <w:rPr>
              <w:rFonts w:cs="TH SarabunPSK" w:hint="cs"/>
              <w:cs/>
            </w:rPr>
            <w:t xml:space="preserve">เอกสารที่เกี่ยวข้องกับระบบเดิม (หากเป็นการปรับปรุงระบบใหม่) รายการของผลิตภัณฑ์ที่เกี่ยวข้องกับระบบนี้ (ที่มีการวิเคราะห์ความแตกต่างกับระบบที่จะพัฒนา) </w:t>
          </w:r>
          <w:r w:rsidRPr="00BC650D">
            <w:rPr>
              <w:rFonts w:cs="TH SarabunPSK"/>
              <w:cs/>
            </w:rPr>
            <w:t>เป็นต้น</w:t>
          </w:r>
          <w:r w:rsidRPr="00BC650D">
            <w:t>&gt;</w:t>
          </w:r>
        </w:p>
      </w:sdtContent>
    </w:sdt>
    <w:p w14:paraId="12C515B1" w14:textId="2DDDF1B5" w:rsidR="00976E81" w:rsidRDefault="00976E81" w:rsidP="008F42A8"/>
    <w:p w14:paraId="368E6E64" w14:textId="36DD23E9" w:rsidR="00976E81" w:rsidRDefault="00976E81" w:rsidP="008F42A8">
      <w:r>
        <w:t>Gatt chat</w:t>
      </w:r>
    </w:p>
    <w:p w14:paraId="5CB76155" w14:textId="021DE2DC" w:rsidR="00C466C7" w:rsidRDefault="00C466C7" w:rsidP="008F42A8"/>
    <w:p w14:paraId="4F94B164" w14:textId="16662E43" w:rsidR="00C466C7" w:rsidRDefault="00C466C7" w:rsidP="008F42A8"/>
    <w:p w14:paraId="69097E27" w14:textId="2C3998C1" w:rsidR="00C466C7" w:rsidRDefault="00C466C7" w:rsidP="008F42A8"/>
    <w:p w14:paraId="38A5DDE2" w14:textId="77777777" w:rsidR="00C466C7" w:rsidRPr="00F72DC6" w:rsidRDefault="00C466C7" w:rsidP="008F42A8">
      <w:pPr>
        <w:rPr>
          <w:rFonts w:hint="cs"/>
          <w:cs/>
        </w:rPr>
      </w:pPr>
    </w:p>
    <w:sectPr w:rsidR="00C466C7" w:rsidRPr="00F72DC6" w:rsidSect="00FC1070">
      <w:headerReference w:type="default" r:id="rId11"/>
      <w:footerReference w:type="default" r:id="rId12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ACBA" w14:textId="77777777" w:rsidR="00A76F50" w:rsidRDefault="00A76F50" w:rsidP="00086F1C">
      <w:pPr>
        <w:spacing w:after="0" w:line="240" w:lineRule="auto"/>
      </w:pPr>
      <w:r>
        <w:separator/>
      </w:r>
    </w:p>
  </w:endnote>
  <w:endnote w:type="continuationSeparator" w:id="0">
    <w:p w14:paraId="125226FD" w14:textId="77777777" w:rsidR="00A76F50" w:rsidRDefault="00A76F50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A6B6" w14:textId="77777777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1A082F3A628048179734532D48D8314F"/>
        </w:placeholder>
        <w:temporary/>
        <w:showingPlcHdr/>
      </w:sdtPr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C61B85" w:rsidRPr="00C61B85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78795AB2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E805" w14:textId="77777777" w:rsidR="00A76F50" w:rsidRDefault="00A76F50" w:rsidP="00086F1C">
      <w:pPr>
        <w:spacing w:after="0" w:line="240" w:lineRule="auto"/>
      </w:pPr>
      <w:r>
        <w:separator/>
      </w:r>
    </w:p>
  </w:footnote>
  <w:footnote w:type="continuationSeparator" w:id="0">
    <w:p w14:paraId="2CA4DEE2" w14:textId="77777777" w:rsidR="00A76F50" w:rsidRDefault="00A76F50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81F3FEDDAAE74A04BDB2942A2009C77D"/>
      </w:placeholder>
      <w:temporary/>
      <w:showingPlcHdr/>
    </w:sdtPr>
    <w:sdtContent>
      <w:p w14:paraId="07DC5867" w14:textId="77777777" w:rsidR="00E32FB7" w:rsidRDefault="00D979FD" w:rsidP="008F1724">
        <w:pPr>
          <w:pStyle w:val="Header"/>
          <w:pBdr>
            <w:bottom w:val="single" w:sz="4" w:space="1" w:color="auto"/>
          </w:pBdr>
          <w:jc w:val="right"/>
        </w:pPr>
        <w:r w:rsidRPr="008F1724">
          <w:rPr>
            <w:sz w:val="28"/>
            <w:szCs w:val="40"/>
          </w:rPr>
          <w:t>&lt;Project Name&gt;</w:t>
        </w:r>
      </w:p>
    </w:sdtContent>
  </w:sdt>
  <w:p w14:paraId="2B38210A" w14:textId="77777777" w:rsidR="00E32FB7" w:rsidRPr="00086F1C" w:rsidRDefault="00E32FB7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DA3"/>
    <w:multiLevelType w:val="hybridMultilevel"/>
    <w:tmpl w:val="903CD00E"/>
    <w:lvl w:ilvl="0" w:tplc="BA366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F2073"/>
    <w:multiLevelType w:val="multilevel"/>
    <w:tmpl w:val="FC90B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216946"/>
    <w:multiLevelType w:val="hybridMultilevel"/>
    <w:tmpl w:val="F814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7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79044F51"/>
    <w:multiLevelType w:val="hybridMultilevel"/>
    <w:tmpl w:val="1CBE2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173438">
    <w:abstractNumId w:val="3"/>
  </w:num>
  <w:num w:numId="2" w16cid:durableId="2032756206">
    <w:abstractNumId w:val="6"/>
  </w:num>
  <w:num w:numId="3" w16cid:durableId="198662467">
    <w:abstractNumId w:val="0"/>
  </w:num>
  <w:num w:numId="4" w16cid:durableId="1156916616">
    <w:abstractNumId w:val="6"/>
  </w:num>
  <w:num w:numId="5" w16cid:durableId="1714230045">
    <w:abstractNumId w:val="6"/>
  </w:num>
  <w:num w:numId="6" w16cid:durableId="2118135920">
    <w:abstractNumId w:val="4"/>
  </w:num>
  <w:num w:numId="7" w16cid:durableId="484780880">
    <w:abstractNumId w:val="2"/>
  </w:num>
  <w:num w:numId="8" w16cid:durableId="1279875225">
    <w:abstractNumId w:val="7"/>
  </w:num>
  <w:num w:numId="9" w16cid:durableId="2123480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00921">
    <w:abstractNumId w:val="1"/>
  </w:num>
  <w:num w:numId="11" w16cid:durableId="680595029">
    <w:abstractNumId w:val="8"/>
  </w:num>
  <w:num w:numId="12" w16cid:durableId="1986741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3"/>
    <w:rsid w:val="000032D2"/>
    <w:rsid w:val="000211BC"/>
    <w:rsid w:val="00022C38"/>
    <w:rsid w:val="00035D57"/>
    <w:rsid w:val="00045093"/>
    <w:rsid w:val="00053F43"/>
    <w:rsid w:val="00086F1C"/>
    <w:rsid w:val="00092229"/>
    <w:rsid w:val="00095600"/>
    <w:rsid w:val="000A11CF"/>
    <w:rsid w:val="000B2536"/>
    <w:rsid w:val="000B7062"/>
    <w:rsid w:val="000C157B"/>
    <w:rsid w:val="000D5930"/>
    <w:rsid w:val="000E401F"/>
    <w:rsid w:val="000E679E"/>
    <w:rsid w:val="000E76C5"/>
    <w:rsid w:val="000F08C2"/>
    <w:rsid w:val="00102E2E"/>
    <w:rsid w:val="001203E5"/>
    <w:rsid w:val="00126B2B"/>
    <w:rsid w:val="00132316"/>
    <w:rsid w:val="001339C7"/>
    <w:rsid w:val="00142B8F"/>
    <w:rsid w:val="00143019"/>
    <w:rsid w:val="0015065B"/>
    <w:rsid w:val="00153CD7"/>
    <w:rsid w:val="0019080A"/>
    <w:rsid w:val="001A03CE"/>
    <w:rsid w:val="001A4CE4"/>
    <w:rsid w:val="001B1269"/>
    <w:rsid w:val="001B5FF9"/>
    <w:rsid w:val="001C1731"/>
    <w:rsid w:val="001C56E9"/>
    <w:rsid w:val="001C6B1D"/>
    <w:rsid w:val="001C7B81"/>
    <w:rsid w:val="001D0E50"/>
    <w:rsid w:val="001F241A"/>
    <w:rsid w:val="001F7EEB"/>
    <w:rsid w:val="00230A84"/>
    <w:rsid w:val="00230B8A"/>
    <w:rsid w:val="00241CF5"/>
    <w:rsid w:val="00243A17"/>
    <w:rsid w:val="002B2B63"/>
    <w:rsid w:val="002D2F48"/>
    <w:rsid w:val="002D67D3"/>
    <w:rsid w:val="002E1FA8"/>
    <w:rsid w:val="002F5772"/>
    <w:rsid w:val="002F7967"/>
    <w:rsid w:val="003068A9"/>
    <w:rsid w:val="00310234"/>
    <w:rsid w:val="003161AF"/>
    <w:rsid w:val="00350898"/>
    <w:rsid w:val="00354045"/>
    <w:rsid w:val="00360585"/>
    <w:rsid w:val="0037406B"/>
    <w:rsid w:val="00376C6F"/>
    <w:rsid w:val="00376DDB"/>
    <w:rsid w:val="00377E7E"/>
    <w:rsid w:val="003903BE"/>
    <w:rsid w:val="00392CFE"/>
    <w:rsid w:val="003B16A1"/>
    <w:rsid w:val="003B3A2A"/>
    <w:rsid w:val="003C341D"/>
    <w:rsid w:val="003C38CE"/>
    <w:rsid w:val="003E7E6A"/>
    <w:rsid w:val="003F0308"/>
    <w:rsid w:val="004048FE"/>
    <w:rsid w:val="00415EEF"/>
    <w:rsid w:val="0041611A"/>
    <w:rsid w:val="00416B1E"/>
    <w:rsid w:val="00423224"/>
    <w:rsid w:val="004251C5"/>
    <w:rsid w:val="00433EBD"/>
    <w:rsid w:val="00441EAC"/>
    <w:rsid w:val="00491BFC"/>
    <w:rsid w:val="00492BC6"/>
    <w:rsid w:val="004A2F75"/>
    <w:rsid w:val="004A5751"/>
    <w:rsid w:val="004B7514"/>
    <w:rsid w:val="004C0D85"/>
    <w:rsid w:val="004C54B1"/>
    <w:rsid w:val="004D2C86"/>
    <w:rsid w:val="004E27C5"/>
    <w:rsid w:val="004F7DEF"/>
    <w:rsid w:val="00513C44"/>
    <w:rsid w:val="00515D20"/>
    <w:rsid w:val="0052389B"/>
    <w:rsid w:val="00524BDC"/>
    <w:rsid w:val="00525B64"/>
    <w:rsid w:val="00525FC7"/>
    <w:rsid w:val="005446B4"/>
    <w:rsid w:val="00547705"/>
    <w:rsid w:val="00552476"/>
    <w:rsid w:val="00553BD5"/>
    <w:rsid w:val="005565F2"/>
    <w:rsid w:val="00572DAC"/>
    <w:rsid w:val="005B6BD6"/>
    <w:rsid w:val="005C11A6"/>
    <w:rsid w:val="005C142C"/>
    <w:rsid w:val="005D4368"/>
    <w:rsid w:val="005E4411"/>
    <w:rsid w:val="005F5B3F"/>
    <w:rsid w:val="006115B0"/>
    <w:rsid w:val="0061536E"/>
    <w:rsid w:val="006226B3"/>
    <w:rsid w:val="006237A2"/>
    <w:rsid w:val="00632FA8"/>
    <w:rsid w:val="00637837"/>
    <w:rsid w:val="00637F1A"/>
    <w:rsid w:val="0065273E"/>
    <w:rsid w:val="00657055"/>
    <w:rsid w:val="006670B7"/>
    <w:rsid w:val="00672162"/>
    <w:rsid w:val="00675E14"/>
    <w:rsid w:val="00683AE6"/>
    <w:rsid w:val="00694BAD"/>
    <w:rsid w:val="006C69B7"/>
    <w:rsid w:val="006D5F38"/>
    <w:rsid w:val="006E3BA7"/>
    <w:rsid w:val="006F28B2"/>
    <w:rsid w:val="00702091"/>
    <w:rsid w:val="00726F5F"/>
    <w:rsid w:val="00732E50"/>
    <w:rsid w:val="00760290"/>
    <w:rsid w:val="00770BA6"/>
    <w:rsid w:val="007B3516"/>
    <w:rsid w:val="007D18EF"/>
    <w:rsid w:val="007E09BF"/>
    <w:rsid w:val="007E0AB2"/>
    <w:rsid w:val="00807BB5"/>
    <w:rsid w:val="0081465A"/>
    <w:rsid w:val="00830DEA"/>
    <w:rsid w:val="0083497D"/>
    <w:rsid w:val="008552FE"/>
    <w:rsid w:val="00860773"/>
    <w:rsid w:val="00862D74"/>
    <w:rsid w:val="00872D6D"/>
    <w:rsid w:val="00874C7E"/>
    <w:rsid w:val="00875E62"/>
    <w:rsid w:val="008A7CC7"/>
    <w:rsid w:val="008B074F"/>
    <w:rsid w:val="008B564E"/>
    <w:rsid w:val="008C08CB"/>
    <w:rsid w:val="008C66FB"/>
    <w:rsid w:val="008D1216"/>
    <w:rsid w:val="008E0FBC"/>
    <w:rsid w:val="008E27B7"/>
    <w:rsid w:val="008F1724"/>
    <w:rsid w:val="008F42A8"/>
    <w:rsid w:val="0090317A"/>
    <w:rsid w:val="00921586"/>
    <w:rsid w:val="0092173F"/>
    <w:rsid w:val="009360A7"/>
    <w:rsid w:val="009375CF"/>
    <w:rsid w:val="00944EF7"/>
    <w:rsid w:val="00950095"/>
    <w:rsid w:val="00954793"/>
    <w:rsid w:val="00955A37"/>
    <w:rsid w:val="00973D52"/>
    <w:rsid w:val="00976E81"/>
    <w:rsid w:val="009810F5"/>
    <w:rsid w:val="00986C3A"/>
    <w:rsid w:val="00996226"/>
    <w:rsid w:val="009B6BBF"/>
    <w:rsid w:val="009C2868"/>
    <w:rsid w:val="009C64B3"/>
    <w:rsid w:val="009D1EA7"/>
    <w:rsid w:val="009D31DC"/>
    <w:rsid w:val="009E221F"/>
    <w:rsid w:val="00A05A3C"/>
    <w:rsid w:val="00A05CA2"/>
    <w:rsid w:val="00A1210B"/>
    <w:rsid w:val="00A250B3"/>
    <w:rsid w:val="00A362E7"/>
    <w:rsid w:val="00A41B75"/>
    <w:rsid w:val="00A43526"/>
    <w:rsid w:val="00A47AD0"/>
    <w:rsid w:val="00A64DBB"/>
    <w:rsid w:val="00A65C7E"/>
    <w:rsid w:val="00A67C61"/>
    <w:rsid w:val="00A766F9"/>
    <w:rsid w:val="00A76F50"/>
    <w:rsid w:val="00AD492A"/>
    <w:rsid w:val="00AD78EA"/>
    <w:rsid w:val="00AD7DD9"/>
    <w:rsid w:val="00AF6AAB"/>
    <w:rsid w:val="00AF7B9F"/>
    <w:rsid w:val="00B025CF"/>
    <w:rsid w:val="00B03BDF"/>
    <w:rsid w:val="00B347CA"/>
    <w:rsid w:val="00B436B3"/>
    <w:rsid w:val="00B46D93"/>
    <w:rsid w:val="00B551F3"/>
    <w:rsid w:val="00B76A3F"/>
    <w:rsid w:val="00B83AD8"/>
    <w:rsid w:val="00B8554C"/>
    <w:rsid w:val="00B93CDF"/>
    <w:rsid w:val="00B947FE"/>
    <w:rsid w:val="00BA1E06"/>
    <w:rsid w:val="00BA4AB3"/>
    <w:rsid w:val="00BC650D"/>
    <w:rsid w:val="00BD19B7"/>
    <w:rsid w:val="00BD5D52"/>
    <w:rsid w:val="00BE21A2"/>
    <w:rsid w:val="00BF2BF8"/>
    <w:rsid w:val="00BF5E08"/>
    <w:rsid w:val="00C157E1"/>
    <w:rsid w:val="00C23B91"/>
    <w:rsid w:val="00C25552"/>
    <w:rsid w:val="00C27557"/>
    <w:rsid w:val="00C3275A"/>
    <w:rsid w:val="00C44297"/>
    <w:rsid w:val="00C466C7"/>
    <w:rsid w:val="00C61B85"/>
    <w:rsid w:val="00C9297D"/>
    <w:rsid w:val="00C9705F"/>
    <w:rsid w:val="00C97707"/>
    <w:rsid w:val="00CA330C"/>
    <w:rsid w:val="00CA3EE4"/>
    <w:rsid w:val="00CA70C0"/>
    <w:rsid w:val="00CB4281"/>
    <w:rsid w:val="00CC77CE"/>
    <w:rsid w:val="00CD3D97"/>
    <w:rsid w:val="00CD4341"/>
    <w:rsid w:val="00CE6E0D"/>
    <w:rsid w:val="00D03F85"/>
    <w:rsid w:val="00D1539A"/>
    <w:rsid w:val="00D224DA"/>
    <w:rsid w:val="00D24D54"/>
    <w:rsid w:val="00D35934"/>
    <w:rsid w:val="00D37020"/>
    <w:rsid w:val="00D47915"/>
    <w:rsid w:val="00D62482"/>
    <w:rsid w:val="00D677BD"/>
    <w:rsid w:val="00D7642C"/>
    <w:rsid w:val="00D87EB0"/>
    <w:rsid w:val="00D96169"/>
    <w:rsid w:val="00D979FD"/>
    <w:rsid w:val="00DA31E0"/>
    <w:rsid w:val="00DD3361"/>
    <w:rsid w:val="00DD6930"/>
    <w:rsid w:val="00DD7079"/>
    <w:rsid w:val="00DE1EDA"/>
    <w:rsid w:val="00DF114E"/>
    <w:rsid w:val="00E00CBA"/>
    <w:rsid w:val="00E03C0B"/>
    <w:rsid w:val="00E052C5"/>
    <w:rsid w:val="00E11184"/>
    <w:rsid w:val="00E202DD"/>
    <w:rsid w:val="00E24259"/>
    <w:rsid w:val="00E3185C"/>
    <w:rsid w:val="00E32FB7"/>
    <w:rsid w:val="00E357D8"/>
    <w:rsid w:val="00E4376A"/>
    <w:rsid w:val="00E45CCA"/>
    <w:rsid w:val="00E61E1F"/>
    <w:rsid w:val="00E774F1"/>
    <w:rsid w:val="00E95FCB"/>
    <w:rsid w:val="00EA4543"/>
    <w:rsid w:val="00EA6BA6"/>
    <w:rsid w:val="00ED0650"/>
    <w:rsid w:val="00EF03EF"/>
    <w:rsid w:val="00F24E34"/>
    <w:rsid w:val="00F25513"/>
    <w:rsid w:val="00F415E5"/>
    <w:rsid w:val="00F46239"/>
    <w:rsid w:val="00F54805"/>
    <w:rsid w:val="00F566AE"/>
    <w:rsid w:val="00F5676A"/>
    <w:rsid w:val="00F61A83"/>
    <w:rsid w:val="00F6767E"/>
    <w:rsid w:val="00F72DC6"/>
    <w:rsid w:val="00F8537F"/>
    <w:rsid w:val="00F871E3"/>
    <w:rsid w:val="00F92788"/>
    <w:rsid w:val="00FB2391"/>
    <w:rsid w:val="00FB2B8C"/>
    <w:rsid w:val="00FB6E7E"/>
    <w:rsid w:val="00FC1070"/>
    <w:rsid w:val="00FD6A18"/>
    <w:rsid w:val="00FF176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2DAC7"/>
  <w15:docId w15:val="{F3499EC0-8F63-4D22-AAC1-5D8AAF5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F72DC6"/>
    <w:pPr>
      <w:numPr>
        <w:ilvl w:val="1"/>
        <w:numId w:val="6"/>
      </w:numPr>
      <w:spacing w:after="0"/>
      <w:ind w:left="792"/>
      <w:contextualSpacing/>
      <w:jc w:val="thaiDistribute"/>
    </w:pPr>
    <w:rPr>
      <w:rFonts w:cstheme="minorHAnsi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9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nerblain.com/blog/2007/04/09/sample-use-case-exampl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images/4YVG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key.com/user-guide/pages.php?subid=151&amp;accordid=10&amp;val=TEA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le\Desktop\FOLDER\Y3-S2\Software%20Engineer\Term-project\Documents\SRS_template_thai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D52F2E4C7844F2A90D223EEC164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5863-5D1E-4C12-B86E-DF1FDD2E719B}"/>
      </w:docPartPr>
      <w:docPartBody>
        <w:p w:rsidR="003A1769" w:rsidRDefault="00000000">
          <w:pPr>
            <w:pStyle w:val="2DD52F2E4C7844F2A90D223EEC164A37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150E67ACD57A496F8AC18B4DCE0A8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F5AF-F298-4E76-BF44-AB5CD73CB0C1}"/>
      </w:docPartPr>
      <w:docPartBody>
        <w:p w:rsidR="003A1769" w:rsidRDefault="00000000">
          <w:pPr>
            <w:pStyle w:val="150E67ACD57A496F8AC18B4DCE0A8799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F6A0F5CB4C884497B8E9A88756E7C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6819-ECB6-4483-9429-AD17175642B4}"/>
      </w:docPartPr>
      <w:docPartBody>
        <w:p w:rsidR="003A1769" w:rsidRDefault="00000000">
          <w:pPr>
            <w:pStyle w:val="F6A0F5CB4C884497B8E9A88756E7CB9D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0AE331FC16042FF8D960BB865292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3C6D0-AC80-4867-9EE8-539EBCF8E078}"/>
      </w:docPartPr>
      <w:docPartBody>
        <w:p w:rsidR="003A1769" w:rsidRDefault="00000000">
          <w:pPr>
            <w:pStyle w:val="90AE331FC16042FF8D960BB865292011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5ABA5E9CEA804B8A9569C7E7AFE10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612D9-91D9-43A8-BB7A-4B222C01D5B7}"/>
      </w:docPartPr>
      <w:docPartBody>
        <w:p w:rsidR="003A1769" w:rsidRDefault="00000000">
          <w:pPr>
            <w:pStyle w:val="5ABA5E9CEA804B8A9569C7E7AFE102DD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0DC43E29A78B4E98858330F10E8C9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F3B5D-79CA-4ADD-94B6-0FFF62F9544C}"/>
      </w:docPartPr>
      <w:docPartBody>
        <w:p w:rsidR="003A1769" w:rsidRDefault="00000000">
          <w:pPr>
            <w:pStyle w:val="0DC43E29A78B4E98858330F10E8C9B5A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90DBA769846C4A469A9DA3FF3991D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4444C-9CB8-4C14-BC56-7ADBEB174549}"/>
      </w:docPartPr>
      <w:docPartBody>
        <w:p w:rsidR="003A1769" w:rsidRDefault="00000000">
          <w:pPr>
            <w:pStyle w:val="90DBA769846C4A469A9DA3FF3991D13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ควรบรรยายขอบเขตของผลิตภัณฑ์ที่จะพัฒนาโดยย่อ โดยจะต้องระบุชื่อระบบ อธิบายสิ่งที่ระบบจะต้องทำหรือไม่ต้องทำ บอกการใช้งาน ประโยชน์ของระบบ วัตถุประสงค์ของการพัฒนา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2653D7185ED453EA993283DCC81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8990B-B48B-43B3-BD0A-DF6DD5858F7B}"/>
      </w:docPartPr>
      <w:docPartBody>
        <w:p w:rsidR="003A1769" w:rsidRDefault="00000000">
          <w:pPr>
            <w:pStyle w:val="52653D7185ED453EA993283DCC810870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ในส่วนนี้ ให้ความหมายของรายการคำศัพท์เฉพาะ หรือตัวย่อที่ใช้ในเอกสารฉบับนี้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6910639185450ABDAB88942CB8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7C5B8-C591-4449-95B1-C173D10C63BD}"/>
      </w:docPartPr>
      <w:docPartBody>
        <w:p w:rsidR="003A1769" w:rsidRDefault="00000000">
          <w:pPr>
            <w:pStyle w:val="4E6910639185450ABDAB88942CB8BA9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ใส่รายการเอกสารอ้างอิงที่ใช้ในการจัดทำเอกสารฉบับนี้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5DC8E067D44C4905944B1D0B8C1E9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190C8-3A2E-4BBF-8653-689DD55CA7E4}"/>
      </w:docPartPr>
      <w:docPartBody>
        <w:p w:rsidR="003A1769" w:rsidRDefault="00000000">
          <w:pPr>
            <w:pStyle w:val="5DC8E067D44C4905944B1D0B8C1E965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แนะนำส่วนอื่นๆ ที่จะพูดถึงในเอกสาร รวมถึงโครงสร้างของเอกสารฉบับนี้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8E24787CFD44B31B2E1BFBC6E62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F50F-9ECD-46F0-B7FB-24789D060663}"/>
      </w:docPartPr>
      <w:docPartBody>
        <w:p w:rsidR="003A1769" w:rsidRDefault="00000000">
          <w:pPr>
            <w:pStyle w:val="C8E24787CFD44B31B2E1BFBC6E62FF34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บรรยายความเกี่ยวข้องของระบบนี้กับระบบอื่นที่เกี่ยวข้อง ควรระบุว่าระบบเป็นระบบที่สมบูรณ์ในตัว หรือเป็นระบบย่อยของระบบใหญ่ รวมถึงต้องอธิบายความสัมพันธ์และการเชื่อมต่อกับระบบย่อยอื่นๆ ด้วย เราอาจเขียน </w:t>
          </w:r>
          <w:r>
            <w:rPr>
              <w:rStyle w:val="PlaceholderText"/>
            </w:rPr>
            <w:t xml:space="preserve">block diagram </w:t>
          </w:r>
          <w:r>
            <w:rPr>
              <w:rStyle w:val="PlaceholderText"/>
              <w:rFonts w:hint="cs"/>
              <w:cs/>
            </w:rPr>
            <w:t>เพื่อแสดงความสัมพันธ์ของระบบนี้กับส่วนอื่นๆ นอกจากนี้ควรระบุข้อจำกัดต่างๆ ในการทำงานของระบบ เช่น การทำงานร่วมกับระบบอื่น ส่วนต่อประสานกับผู้ใช้ ส่วนต่อประสานทางฮาร์ดแวร์หรือซอฟต์แวร์หรือเครือข่าย เป็นต้น รวมถึงสภาพแวดล้อมในการทำงานของระบบ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7FFBFFF7EDF493CA8530A2C2B23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C8B5-E083-42A1-908F-E9B7BD20FCE5}"/>
      </w:docPartPr>
      <w:docPartBody>
        <w:p w:rsidR="003A1769" w:rsidRDefault="00000000">
          <w:pPr>
            <w:pStyle w:val="C7FFBFFF7EDF493CA8530A2C2B230999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0E47F27738A14BC89D57EDE89B882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EA1E8-F4A3-4637-97D5-A6A735BD12A1}"/>
      </w:docPartPr>
      <w:docPartBody>
        <w:p w:rsidR="003A1769" w:rsidRDefault="00000000">
          <w:pPr>
            <w:pStyle w:val="0E47F27738A14BC89D57EDE89B882323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ระบุความต้องการของผู้ใช้ (</w:t>
          </w:r>
          <w:r>
            <w:rPr>
              <w:rStyle w:val="PlaceholderText"/>
            </w:rPr>
            <w:t>user requirements</w:t>
          </w:r>
          <w:r>
            <w:rPr>
              <w:rStyle w:val="PlaceholderText"/>
              <w:rFonts w:hint="cs"/>
              <w:cs/>
            </w:rPr>
            <w:t>) ควรเขียนเป็นภาษาที่ผู้ใช้สามารถอ่านเข้าใจได้ อาจใช้แผนภาพอย่างง่ายประกอบเพื่อแสดงความสัมพันธ์ของส่วนต่างๆ แต่ไม่บอกถึงการออกแบบ</w:t>
          </w:r>
          <w:r>
            <w:rPr>
              <w:rStyle w:val="PlaceholderText"/>
            </w:rPr>
            <w:t>&gt;</w:t>
          </w:r>
          <w:r w:rsidRPr="00EE17D5">
            <w:rPr>
              <w:rStyle w:val="PlaceholderText"/>
            </w:rPr>
            <w:t>.</w:t>
          </w:r>
        </w:p>
      </w:docPartBody>
    </w:docPart>
    <w:docPart>
      <w:docPartPr>
        <w:name w:val="95D6312F879943BDB54FBAF64E2C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52BFB-B750-4E2B-80DC-603747F515C0}"/>
      </w:docPartPr>
      <w:docPartBody>
        <w:p w:rsidR="003A1769" w:rsidRDefault="00000000">
          <w:pPr>
            <w:pStyle w:val="95D6312F879943BDB54FBAF64E2C9938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64AF09AF2C840EDB4A94C24003FA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788E-7515-4179-9325-A070B3525CA9}"/>
      </w:docPartPr>
      <w:docPartBody>
        <w:p w:rsidR="003A1769" w:rsidRDefault="00000000">
          <w:pPr>
            <w:pStyle w:val="464AF09AF2C840EDB4A94C24003FA95A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81F3FEDDAAE74A04BDB2942A2009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83A12-6765-462F-9BC2-B92B37AA48B2}"/>
      </w:docPartPr>
      <w:docPartBody>
        <w:p w:rsidR="003A1769" w:rsidRDefault="00000000">
          <w:pPr>
            <w:pStyle w:val="81F3FEDDAAE74A04BDB2942A2009C77D"/>
          </w:pPr>
          <w:r w:rsidRPr="008F1724">
            <w:rPr>
              <w:sz w:val="28"/>
              <w:szCs w:val="40"/>
            </w:rPr>
            <w:t>&lt;Project Name&gt;</w:t>
          </w:r>
        </w:p>
      </w:docPartBody>
    </w:docPart>
    <w:docPart>
      <w:docPartPr>
        <w:name w:val="1A082F3A628048179734532D48D83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26EAF-8473-498B-A48E-AB0DF68D4BA9}"/>
      </w:docPartPr>
      <w:docPartBody>
        <w:p w:rsidR="003A1769" w:rsidRDefault="00000000">
          <w:pPr>
            <w:pStyle w:val="1A082F3A628048179734532D48D8314F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07CFED3C3613419DA9187AAEADBAC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8AB3-EE86-4C8D-A579-51CE103B2A56}"/>
      </w:docPartPr>
      <w:docPartBody>
        <w:p w:rsidR="001C0661" w:rsidRDefault="003A1769" w:rsidP="003A1769">
          <w:pPr>
            <w:pStyle w:val="07CFED3C3613419DA9187AAEADBACC2C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>กล่าวถึงประเภทของผู้ใช้ ใครเป็นผู้ใช้ระบบนี้ และจะต้องมีคุณสมบัติอย่างไร (อาจหมายรวมถึง ความชำนาญ ระดับการศึกษา เป็นต้น) รวมถึงผู้ที่อาจได้รับผลกระทบหรือเกี่ยวข้องกับการทำงานของระบบ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7A"/>
    <w:rsid w:val="001C0661"/>
    <w:rsid w:val="002D5CA4"/>
    <w:rsid w:val="00337A7A"/>
    <w:rsid w:val="003A1769"/>
    <w:rsid w:val="00B1636B"/>
    <w:rsid w:val="00CA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D52F2E4C7844F2A90D223EEC164A37">
    <w:name w:val="2DD52F2E4C7844F2A90D223EEC164A37"/>
  </w:style>
  <w:style w:type="paragraph" w:customStyle="1" w:styleId="150E67ACD57A496F8AC18B4DCE0A8799">
    <w:name w:val="150E67ACD57A496F8AC18B4DCE0A8799"/>
  </w:style>
  <w:style w:type="character" w:styleId="PlaceholderText">
    <w:name w:val="Placeholder Text"/>
    <w:basedOn w:val="DefaultParagraphFont"/>
    <w:uiPriority w:val="99"/>
    <w:semiHidden/>
    <w:rsid w:val="003A1769"/>
    <w:rPr>
      <w:color w:val="808080"/>
    </w:rPr>
  </w:style>
  <w:style w:type="paragraph" w:customStyle="1" w:styleId="F6A0F5CB4C884497B8E9A88756E7CB9D">
    <w:name w:val="F6A0F5CB4C884497B8E9A88756E7CB9D"/>
  </w:style>
  <w:style w:type="paragraph" w:customStyle="1" w:styleId="90AE331FC16042FF8D960BB865292011">
    <w:name w:val="90AE331FC16042FF8D960BB865292011"/>
  </w:style>
  <w:style w:type="paragraph" w:customStyle="1" w:styleId="5ABA5E9CEA804B8A9569C7E7AFE102DD">
    <w:name w:val="5ABA5E9CEA804B8A9569C7E7AFE102DD"/>
  </w:style>
  <w:style w:type="paragraph" w:customStyle="1" w:styleId="0DC43E29A78B4E98858330F10E8C9B5A">
    <w:name w:val="0DC43E29A78B4E98858330F10E8C9B5A"/>
  </w:style>
  <w:style w:type="paragraph" w:customStyle="1" w:styleId="90DBA769846C4A469A9DA3FF3991D13A">
    <w:name w:val="90DBA769846C4A469A9DA3FF3991D13A"/>
  </w:style>
  <w:style w:type="paragraph" w:customStyle="1" w:styleId="52653D7185ED453EA993283DCC810870">
    <w:name w:val="52653D7185ED453EA993283DCC810870"/>
  </w:style>
  <w:style w:type="paragraph" w:customStyle="1" w:styleId="4E6910639185450ABDAB88942CB8BA98">
    <w:name w:val="4E6910639185450ABDAB88942CB8BA98"/>
  </w:style>
  <w:style w:type="paragraph" w:customStyle="1" w:styleId="5DC8E067D44C4905944B1D0B8C1E9651">
    <w:name w:val="5DC8E067D44C4905944B1D0B8C1E9651"/>
  </w:style>
  <w:style w:type="paragraph" w:customStyle="1" w:styleId="C8E24787CFD44B31B2E1BFBC6E62FF34">
    <w:name w:val="C8E24787CFD44B31B2E1BFBC6E62FF34"/>
  </w:style>
  <w:style w:type="paragraph" w:customStyle="1" w:styleId="C7FFBFFF7EDF493CA8530A2C2B230999">
    <w:name w:val="C7FFBFFF7EDF493CA8530A2C2B230999"/>
  </w:style>
  <w:style w:type="paragraph" w:customStyle="1" w:styleId="0E47F27738A14BC89D57EDE89B882323">
    <w:name w:val="0E47F27738A14BC89D57EDE89B882323"/>
  </w:style>
  <w:style w:type="paragraph" w:customStyle="1" w:styleId="95D6312F879943BDB54FBAF64E2C9938">
    <w:name w:val="95D6312F879943BDB54FBAF64E2C9938"/>
  </w:style>
  <w:style w:type="paragraph" w:customStyle="1" w:styleId="464AF09AF2C840EDB4A94C24003FA95A">
    <w:name w:val="464AF09AF2C840EDB4A94C24003FA95A"/>
  </w:style>
  <w:style w:type="paragraph" w:customStyle="1" w:styleId="81F3FEDDAAE74A04BDB2942A2009C77D">
    <w:name w:val="81F3FEDDAAE74A04BDB2942A2009C77D"/>
  </w:style>
  <w:style w:type="paragraph" w:customStyle="1" w:styleId="1A082F3A628048179734532D48D8314F">
    <w:name w:val="1A082F3A628048179734532D48D8314F"/>
  </w:style>
  <w:style w:type="paragraph" w:customStyle="1" w:styleId="D15B9AE0C1D64E5E96EC70FD343E2F2F">
    <w:name w:val="D15B9AE0C1D64E5E96EC70FD343E2F2F"/>
    <w:rsid w:val="00337A7A"/>
  </w:style>
  <w:style w:type="paragraph" w:customStyle="1" w:styleId="07CFED3C3613419DA9187AAEADBACC2C">
    <w:name w:val="07CFED3C3613419DA9187AAEADBACC2C"/>
    <w:rsid w:val="003A1769"/>
  </w:style>
  <w:style w:type="paragraph" w:customStyle="1" w:styleId="48A34DB0A3834C23BBC1EAC256C8BDB2">
    <w:name w:val="48A34DB0A3834C23BBC1EAC256C8BDB2"/>
    <w:rsid w:val="003A1769"/>
  </w:style>
  <w:style w:type="paragraph" w:customStyle="1" w:styleId="8A7F27B8FC9F41639AE8F6F687C18F1D">
    <w:name w:val="8A7F27B8FC9F41639AE8F6F687C18F1D"/>
    <w:rsid w:val="003A1769"/>
  </w:style>
  <w:style w:type="paragraph" w:customStyle="1" w:styleId="5584950DA0454FBA9F116D08859D7936">
    <w:name w:val="5584950DA0454FBA9F116D08859D7936"/>
    <w:rsid w:val="003A1769"/>
  </w:style>
  <w:style w:type="paragraph" w:customStyle="1" w:styleId="48E5A70139DC402BA9DD0E00277B2D49">
    <w:name w:val="48E5A70139DC402BA9DD0E00277B2D49"/>
    <w:rsid w:val="003A1769"/>
  </w:style>
  <w:style w:type="paragraph" w:customStyle="1" w:styleId="8AE702A9BA8D45648D6CFA9FFF8AA701">
    <w:name w:val="8AE702A9BA8D45648D6CFA9FFF8AA701"/>
    <w:rsid w:val="003A1769"/>
  </w:style>
  <w:style w:type="paragraph" w:customStyle="1" w:styleId="D2EE837D95D449D894564924B1D795DE">
    <w:name w:val="D2EE837D95D449D894564924B1D795DE"/>
    <w:rsid w:val="003A1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66828-BD2D-4BF3-A178-225A9E56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SRS_template_thai_v2</Template>
  <TotalTime>83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Chalermchai Kamlungdach</dc:creator>
  <cp:lastModifiedBy>Chalermchai KAMLUNGDACH</cp:lastModifiedBy>
  <cp:revision>349</cp:revision>
  <dcterms:created xsi:type="dcterms:W3CDTF">2023-02-07T14:11:00Z</dcterms:created>
  <dcterms:modified xsi:type="dcterms:W3CDTF">2023-02-11T12:57:00Z</dcterms:modified>
</cp:coreProperties>
</file>